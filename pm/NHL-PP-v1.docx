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id w:val="9430819"/>
        <w:placeholder>
          <w:docPart w:val="AFA18EA32CED4CD09F4F2BFC1EFEE4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74EC" w:rsidRPr="00D01444" w:rsidRDefault="00BB298A" w:rsidP="00BE51ED">
          <w:pPr>
            <w:pStyle w:val="Title"/>
          </w:pPr>
          <w:r>
            <w:t>Acceptanc</w:t>
          </w:r>
          <w:r w:rsidR="008B2891">
            <w:t>e Criteria Listing_ACL form_R008</w:t>
          </w:r>
        </w:p>
      </w:sdtContent>
    </w:sdt>
    <w:p w:rsidR="00B474EC" w:rsidRPr="0036216D" w:rsidRDefault="00B474EC" w:rsidP="00BE51ED">
      <w:pPr>
        <w:pStyle w:val="MacroText"/>
      </w:pPr>
      <w:r>
        <w:t>FRIB-</w:t>
      </w:r>
      <w:sdt>
        <w:sdtPr>
          <w:alias w:val="Subject"/>
          <w:tag w:val=""/>
          <w:id w:val="1023976452"/>
          <w:placeholder>
            <w:docPart w:val="C5DE1E28C82F4156A0D05350930BF5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24CE1">
            <w:t>T#####-VP-######-R001</w:t>
          </w:r>
        </w:sdtContent>
      </w:sdt>
    </w:p>
    <w:p w:rsidR="00B474EC" w:rsidRDefault="00B474EC" w:rsidP="00BE51ED">
      <w:pPr>
        <w:pStyle w:val="MacroText"/>
      </w:pPr>
      <w:r>
        <w:t xml:space="preserve">Issued </w:t>
      </w:r>
      <w:sdt>
        <w:sdtPr>
          <w:alias w:val="Category"/>
          <w:id w:val="9430813"/>
          <w:placeholder>
            <w:docPart w:val="814FCB6F86334B4FBC2CB4099C6DD7F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8A2AEB">
            <w:t>DD Month YYYY</w:t>
          </w:r>
        </w:sdtContent>
      </w:sdt>
    </w:p>
    <w:p w:rsidR="00EF340E" w:rsidRPr="00EF340E" w:rsidRDefault="006420CF" w:rsidP="00BE51ED">
      <w:pPr>
        <w:pStyle w:val="MacroText"/>
        <w:jc w:val="left"/>
      </w:pPr>
      <w:r>
        <w:t>Prepared</w:t>
      </w:r>
      <w:r w:rsidR="00EF340E" w:rsidRPr="00EF340E">
        <w:t xml:space="preserve"> by</w:t>
      </w:r>
      <w:r w:rsidR="00EF340E" w:rsidRPr="00EF340E">
        <w:tab/>
      </w:r>
      <w:r w:rsidR="002021CD">
        <w:tab/>
      </w:r>
      <w:r w:rsidR="002021CD">
        <w:tab/>
      </w:r>
      <w:r w:rsidR="002021CD">
        <w:tab/>
      </w:r>
      <w:r w:rsidR="002021CD">
        <w:tab/>
      </w:r>
      <w:r w:rsidR="002021CD">
        <w:tab/>
      </w:r>
      <w:r w:rsidR="002021CD">
        <w:tab/>
      </w:r>
      <w:r w:rsidR="00924CE1">
        <w:t>Reviewed</w:t>
      </w:r>
      <w:r w:rsidR="00EF340E" w:rsidRPr="00EF340E">
        <w:t xml:space="preserve"> by</w:t>
      </w:r>
    </w:p>
    <w:p w:rsidR="00601DA4" w:rsidRDefault="00CD75B7" w:rsidP="00BE51ED">
      <w:pPr>
        <w:tabs>
          <w:tab w:val="left" w:pos="4590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1F0C9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9pt;height:95.55pt">
            <v:imagedata r:id="rId12" o:title=""/>
            <o:lock v:ext="edit" ungrouping="t" rotation="t" cropping="t" verticies="t" text="t" grouping="t"/>
            <o:signatureline v:ext="edit" id="{7D66EF33-0054-4186-A3F3-702E07664D89}" provid="{00000000-0000-0000-0000-000000000000}" o:suggestedsigner="Vasu Vuppala" o:suggestedsigner2="Staff Engineer" issignatureline="t"/>
          </v:shape>
        </w:pict>
      </w:r>
      <w:r w:rsidR="00EF340E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3E232A47">
          <v:shape id="_x0000_i1026" type="#_x0000_t75" alt="Microsoft Office Signature Line..." style="width:192.9pt;height:95.55pt">
            <v:imagedata r:id="rId13" o:title=""/>
            <o:lock v:ext="edit" ungrouping="t" rotation="t" cropping="t" verticies="t" text="t" grouping="t"/>
            <o:signatureline v:ext="edit" id="{FB13A525-11D1-46A4-9CA5-334FEA8A2995}" provid="{00000000-0000-0000-0000-000000000000}" o:suggestedsigner="ESH&amp;Q Rep." issignatureline="t"/>
          </v:shape>
        </w:pict>
      </w:r>
    </w:p>
    <w:p w:rsidR="00691A4D" w:rsidRPr="00EF340E" w:rsidRDefault="00924CE1" w:rsidP="00BE51ED">
      <w:pPr>
        <w:pStyle w:val="MacroText"/>
        <w:jc w:val="left"/>
      </w:pPr>
      <w:r>
        <w:t>Approved</w:t>
      </w:r>
      <w:r w:rsidR="00691A4D" w:rsidRPr="00EF340E">
        <w:t xml:space="preserve"> by</w:t>
      </w:r>
      <w:r w:rsidR="00691A4D" w:rsidRPr="00EF340E">
        <w:tab/>
      </w:r>
      <w:r w:rsidR="00691A4D">
        <w:tab/>
      </w:r>
      <w:r w:rsidR="00691A4D">
        <w:tab/>
      </w:r>
      <w:r w:rsidR="00691A4D">
        <w:tab/>
      </w:r>
      <w:r w:rsidR="00691A4D">
        <w:tab/>
      </w:r>
      <w:r w:rsidR="00691A4D">
        <w:tab/>
      </w:r>
      <w:r w:rsidR="00691A4D">
        <w:tab/>
        <w:t>Concurred</w:t>
      </w:r>
    </w:p>
    <w:p w:rsidR="002E4B2B" w:rsidRDefault="00CD75B7" w:rsidP="00BE51ED">
      <w:pPr>
        <w:tabs>
          <w:tab w:val="left" w:pos="4590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3B4FFB19">
          <v:shape id="_x0000_i1027" type="#_x0000_t75" alt="Microsoft Office Signature Line..." style="width:192.9pt;height:95.55pt">
            <v:imagedata r:id="rId14" o:title=""/>
            <o:lock v:ext="edit" ungrouping="t" rotation="t" cropping="t" verticies="t" text="t" grouping="t"/>
            <o:signatureline v:ext="edit" id="{C8CDD3C1-B017-4FA7-9B3A-0A613574BC98}" provid="{00000000-0000-0000-0000-000000000000}" o:suggestedsigner="CAM or Project Rep." issignatureline="t"/>
          </v:shape>
        </w:pict>
      </w:r>
      <w:r w:rsidR="00691A4D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1AC39E00">
          <v:shape id="_x0000_i1028" type="#_x0000_t75" alt="Microsoft Office Signature Line..." style="width:192.9pt;height:95.55pt">
            <v:imagedata r:id="rId15" o:title=""/>
            <o:lock v:ext="edit" ungrouping="t" rotation="t" cropping="t" verticies="t" text="t" grouping="t"/>
            <o:signatureline v:ext="edit" id="{9ABEEAAE-2F86-4EAE-8347-12BCB509147D}" provid="{00000000-0000-0000-0000-000000000000}" o:suggestedsigner="Division Director" issignatureline="t"/>
          </v:shape>
        </w:pict>
      </w:r>
    </w:p>
    <w:p w:rsidR="009D1764" w:rsidRPr="00EF340E" w:rsidRDefault="00A05859" w:rsidP="009D1764">
      <w:pPr>
        <w:pStyle w:val="MacroText"/>
        <w:jc w:val="left"/>
      </w:pPr>
      <w:r>
        <w:t xml:space="preserve">Concurred </w:t>
      </w:r>
      <w:r w:rsidR="009D1764" w:rsidRPr="00EF340E">
        <w:tab/>
      </w:r>
      <w:r w:rsidR="009D1764">
        <w:tab/>
      </w:r>
      <w:r w:rsidR="009D1764">
        <w:tab/>
      </w:r>
      <w:r w:rsidR="009D1764">
        <w:tab/>
      </w:r>
      <w:r w:rsidR="009D1764">
        <w:tab/>
      </w:r>
      <w:r w:rsidR="009D1764">
        <w:tab/>
      </w:r>
      <w:r w:rsidR="009D1764">
        <w:tab/>
      </w:r>
      <w:r>
        <w:t xml:space="preserve">    </w:t>
      </w:r>
      <w:r w:rsidR="009D1764">
        <w:t>Concurred</w:t>
      </w:r>
    </w:p>
    <w:p w:rsidR="00A45F6F" w:rsidRPr="00EF340E" w:rsidRDefault="00CD75B7" w:rsidP="009D1764">
      <w:pPr>
        <w:tabs>
          <w:tab w:val="left" w:pos="4590"/>
        </w:tabs>
      </w:pPr>
      <w:r>
        <w:rPr>
          <w:rFonts w:cs="Arial"/>
          <w:b/>
          <w:sz w:val="28"/>
          <w:szCs w:val="28"/>
        </w:rPr>
        <w:pict w14:anchorId="75F33DC9">
          <v:shape id="_x0000_i1029" type="#_x0000_t75" alt="Microsoft Office Signature Line..." style="width:192.9pt;height:95.55pt">
            <v:imagedata r:id="rId16" o:title=""/>
            <o:lock v:ext="edit" ungrouping="t" rotation="t" cropping="t" verticies="t" text="t" grouping="t"/>
            <o:signatureline v:ext="edit" id="{48ECA263-A215-4669-8566-F708B5060BF1}" provid="{00000000-0000-0000-0000-000000000000}" o:suggestedsigner="FRIB Chief Engineer (Level of Care=High)" issignatureline="t"/>
          </v:shape>
        </w:pict>
      </w:r>
      <w:r w:rsidR="009D1764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27C88548">
          <v:shape id="_x0000_i1030" type="#_x0000_t75" alt="Microsoft Office Signature Line..." style="width:192.9pt;height:95.55pt">
            <v:imagedata r:id="rId17" o:title=""/>
            <o:lock v:ext="edit" ungrouping="t" rotation="t" cropping="t" verticies="t" text="t" grouping="t"/>
            <o:signatureline v:ext="edit" id="{50ED83DC-2296-410E-B30E-5EB883C81426}" provid="{00000000-0000-0000-0000-000000000000}" o:suggestedsigner="Procurement (Vendor intems only)" issignatureline="t"/>
          </v:shape>
        </w:pict>
      </w:r>
    </w:p>
    <w:p w:rsidR="00A45F6F" w:rsidRDefault="00A45F6F" w:rsidP="00A45F6F">
      <w:pPr>
        <w:tabs>
          <w:tab w:val="left" w:pos="4590"/>
        </w:tabs>
        <w:rPr>
          <w:rFonts w:cs="Arial"/>
          <w:b/>
          <w:sz w:val="28"/>
          <w:szCs w:val="28"/>
        </w:rPr>
      </w:pPr>
    </w:p>
    <w:p w:rsidR="00924CE1" w:rsidRDefault="00924CE1" w:rsidP="00A45F6F">
      <w:pPr>
        <w:tabs>
          <w:tab w:val="left" w:pos="4590"/>
        </w:tabs>
        <w:rPr>
          <w:rFonts w:cs="Arial"/>
          <w:b/>
          <w:sz w:val="28"/>
          <w:szCs w:val="28"/>
        </w:rPr>
      </w:pPr>
    </w:p>
    <w:p w:rsidR="00924CE1" w:rsidRDefault="00924CE1" w:rsidP="00A45F6F">
      <w:pPr>
        <w:tabs>
          <w:tab w:val="left" w:pos="4590"/>
        </w:tabs>
        <w:rPr>
          <w:rFonts w:cs="Arial"/>
          <w:b/>
          <w:sz w:val="28"/>
          <w:szCs w:val="28"/>
        </w:rPr>
        <w:sectPr w:rsidR="00924CE1" w:rsidSect="006F14ED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432" w:gutter="0"/>
          <w:cols w:space="720"/>
          <w:docGrid w:linePitch="360"/>
        </w:sectPr>
      </w:pPr>
    </w:p>
    <w:bookmarkStart w:id="0" w:name="_Toc369532354" w:displacedByCustomXml="next"/>
    <w:sdt>
      <w:sdtPr>
        <w:id w:val="-852024455"/>
        <w:docPartObj>
          <w:docPartGallery w:val="Table of Contents"/>
          <w:docPartUnique/>
        </w:docPartObj>
      </w:sdtPr>
      <w:sdtEndPr/>
      <w:sdtContent>
        <w:p w:rsidR="00924CE1" w:rsidRPr="004318EB" w:rsidRDefault="00924CE1" w:rsidP="004318EB">
          <w:pPr>
            <w:pStyle w:val="Heading"/>
          </w:pPr>
          <w:r w:rsidRPr="004318EB">
            <w:t>Table of Contents</w:t>
          </w:r>
          <w:bookmarkEnd w:id="0"/>
        </w:p>
        <w:p w:rsidR="00924CE1" w:rsidRDefault="00924C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</w:rPr>
            <w:instrText xml:space="preserve"> TOC \h \z \t "Heading 1,2,Heading 2,3,Heading,1" </w:instrText>
          </w:r>
          <w:r>
            <w:rPr>
              <w:b w:val="0"/>
              <w:bCs/>
            </w:rPr>
            <w:fldChar w:fldCharType="separate"/>
          </w:r>
          <w:hyperlink w:anchor="_Toc369532354" w:history="1">
            <w:r w:rsidRPr="001F775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E1" w:rsidRDefault="00CD75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69532355" w:history="1">
            <w:r w:rsidR="00924CE1" w:rsidRPr="001F7758">
              <w:rPr>
                <w:rStyle w:val="Hyperlink"/>
                <w:noProof/>
              </w:rPr>
              <w:t>Revision History</w:t>
            </w:r>
            <w:r w:rsidR="00924CE1">
              <w:rPr>
                <w:noProof/>
                <w:webHidden/>
              </w:rPr>
              <w:tab/>
            </w:r>
            <w:r w:rsidR="00924CE1">
              <w:rPr>
                <w:noProof/>
                <w:webHidden/>
              </w:rPr>
              <w:fldChar w:fldCharType="begin"/>
            </w:r>
            <w:r w:rsidR="00924CE1">
              <w:rPr>
                <w:noProof/>
                <w:webHidden/>
              </w:rPr>
              <w:instrText xml:space="preserve"> PAGEREF _Toc369532355 \h </w:instrText>
            </w:r>
            <w:r w:rsidR="00924CE1">
              <w:rPr>
                <w:noProof/>
                <w:webHidden/>
              </w:rPr>
            </w:r>
            <w:r w:rsidR="0092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24CE1">
              <w:rPr>
                <w:noProof/>
                <w:webHidden/>
              </w:rPr>
              <w:fldChar w:fldCharType="end"/>
            </w:r>
          </w:hyperlink>
        </w:p>
        <w:p w:rsidR="00924CE1" w:rsidRDefault="00CD75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69532356" w:history="1">
            <w:r w:rsidR="00924CE1" w:rsidRPr="001F7758">
              <w:rPr>
                <w:rStyle w:val="Hyperlink"/>
                <w:noProof/>
              </w:rPr>
              <w:t>Authorizing Document</w:t>
            </w:r>
            <w:r w:rsidR="00924CE1">
              <w:rPr>
                <w:noProof/>
                <w:webHidden/>
              </w:rPr>
              <w:tab/>
            </w:r>
            <w:r w:rsidR="00924CE1">
              <w:rPr>
                <w:noProof/>
                <w:webHidden/>
              </w:rPr>
              <w:fldChar w:fldCharType="begin"/>
            </w:r>
            <w:r w:rsidR="00924CE1">
              <w:rPr>
                <w:noProof/>
                <w:webHidden/>
              </w:rPr>
              <w:instrText xml:space="preserve"> PAGEREF _Toc369532356 \h </w:instrText>
            </w:r>
            <w:r w:rsidR="00924CE1">
              <w:rPr>
                <w:noProof/>
                <w:webHidden/>
              </w:rPr>
            </w:r>
            <w:r w:rsidR="0092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24CE1">
              <w:rPr>
                <w:noProof/>
                <w:webHidden/>
              </w:rPr>
              <w:fldChar w:fldCharType="end"/>
            </w:r>
          </w:hyperlink>
        </w:p>
        <w:p w:rsidR="00924CE1" w:rsidRDefault="00CD75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69532357" w:history="1">
            <w:r w:rsidR="00924CE1" w:rsidRPr="001F7758">
              <w:rPr>
                <w:rStyle w:val="Hyperlink"/>
                <w:noProof/>
              </w:rPr>
              <w:t>Authorized Documents</w:t>
            </w:r>
            <w:r w:rsidR="00924CE1">
              <w:rPr>
                <w:noProof/>
                <w:webHidden/>
              </w:rPr>
              <w:tab/>
            </w:r>
            <w:r w:rsidR="00924CE1">
              <w:rPr>
                <w:noProof/>
                <w:webHidden/>
              </w:rPr>
              <w:fldChar w:fldCharType="begin"/>
            </w:r>
            <w:r w:rsidR="00924CE1">
              <w:rPr>
                <w:noProof/>
                <w:webHidden/>
              </w:rPr>
              <w:instrText xml:space="preserve"> PAGEREF _Toc369532357 \h </w:instrText>
            </w:r>
            <w:r w:rsidR="00924CE1">
              <w:rPr>
                <w:noProof/>
                <w:webHidden/>
              </w:rPr>
            </w:r>
            <w:r w:rsidR="0092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24CE1">
              <w:rPr>
                <w:noProof/>
                <w:webHidden/>
              </w:rPr>
              <w:fldChar w:fldCharType="end"/>
            </w:r>
          </w:hyperlink>
        </w:p>
        <w:p w:rsidR="00924CE1" w:rsidRDefault="00CD75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69532358" w:history="1">
            <w:r w:rsidR="00924CE1" w:rsidRPr="001F7758">
              <w:rPr>
                <w:rStyle w:val="Hyperlink"/>
                <w:noProof/>
              </w:rPr>
              <w:t>Authorized Committees and Boards</w:t>
            </w:r>
            <w:r w:rsidR="00924CE1">
              <w:rPr>
                <w:noProof/>
                <w:webHidden/>
              </w:rPr>
              <w:tab/>
            </w:r>
            <w:r w:rsidR="00924CE1">
              <w:rPr>
                <w:noProof/>
                <w:webHidden/>
              </w:rPr>
              <w:fldChar w:fldCharType="begin"/>
            </w:r>
            <w:r w:rsidR="00924CE1">
              <w:rPr>
                <w:noProof/>
                <w:webHidden/>
              </w:rPr>
              <w:instrText xml:space="preserve"> PAGEREF _Toc369532358 \h </w:instrText>
            </w:r>
            <w:r w:rsidR="00924CE1">
              <w:rPr>
                <w:noProof/>
                <w:webHidden/>
              </w:rPr>
            </w:r>
            <w:r w:rsidR="0092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24CE1">
              <w:rPr>
                <w:noProof/>
                <w:webHidden/>
              </w:rPr>
              <w:fldChar w:fldCharType="end"/>
            </w:r>
          </w:hyperlink>
        </w:p>
        <w:p w:rsidR="00924CE1" w:rsidRDefault="00CD75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69532359" w:history="1">
            <w:r w:rsidR="00924CE1" w:rsidRPr="001F7758">
              <w:rPr>
                <w:rStyle w:val="Hyperlink"/>
                <w:noProof/>
              </w:rPr>
              <w:t>FRIB Acceptance Criteria Listing Form</w:t>
            </w:r>
            <w:r w:rsidR="00924CE1">
              <w:rPr>
                <w:noProof/>
                <w:webHidden/>
              </w:rPr>
              <w:tab/>
            </w:r>
            <w:r w:rsidR="00924CE1">
              <w:rPr>
                <w:noProof/>
                <w:webHidden/>
              </w:rPr>
              <w:fldChar w:fldCharType="begin"/>
            </w:r>
            <w:r w:rsidR="00924CE1">
              <w:rPr>
                <w:noProof/>
                <w:webHidden/>
              </w:rPr>
              <w:instrText xml:space="preserve"> PAGEREF _Toc369532359 \h </w:instrText>
            </w:r>
            <w:r w:rsidR="00924CE1">
              <w:rPr>
                <w:noProof/>
                <w:webHidden/>
              </w:rPr>
            </w:r>
            <w:r w:rsidR="0092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24CE1">
              <w:rPr>
                <w:noProof/>
                <w:webHidden/>
              </w:rPr>
              <w:fldChar w:fldCharType="end"/>
            </w:r>
          </w:hyperlink>
        </w:p>
        <w:p w:rsidR="00924CE1" w:rsidRPr="002F142F" w:rsidRDefault="00924CE1" w:rsidP="00924CE1">
          <w:pPr>
            <w:pStyle w:val="Heading1"/>
          </w:pPr>
          <w:r>
            <w:fldChar w:fldCharType="end"/>
          </w:r>
        </w:p>
      </w:sdtContent>
    </w:sdt>
    <w:p w:rsidR="002F142F" w:rsidRPr="002F142F" w:rsidRDefault="002F142F" w:rsidP="00924CE1">
      <w:pPr>
        <w:pStyle w:val="Heading"/>
      </w:pPr>
      <w:bookmarkStart w:id="1" w:name="_Toc369532355"/>
      <w:r w:rsidRPr="002F142F"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097"/>
        <w:gridCol w:w="3149"/>
      </w:tblGrid>
      <w:tr w:rsidR="00103299" w:rsidRPr="002F142F" w:rsidTr="009410F3">
        <w:tc>
          <w:tcPr>
            <w:tcW w:w="3192" w:type="dxa"/>
          </w:tcPr>
          <w:p w:rsidR="002F142F" w:rsidRPr="002F142F" w:rsidRDefault="002F142F" w:rsidP="002F142F">
            <w:pPr>
              <w:keepNext/>
              <w:spacing w:before="20" w:after="20"/>
              <w:rPr>
                <w:rFonts w:ascii="Arial Narrow" w:hAnsi="Arial Narrow" w:cs="Arial"/>
                <w:b/>
                <w:kern w:val="32"/>
                <w:sz w:val="20"/>
              </w:rPr>
            </w:pPr>
            <w:r w:rsidRPr="002F142F">
              <w:rPr>
                <w:rFonts w:ascii="Arial Narrow" w:hAnsi="Arial Narrow" w:cs="Arial"/>
                <w:b/>
                <w:kern w:val="32"/>
                <w:sz w:val="20"/>
              </w:rPr>
              <w:t>Revision</w:t>
            </w:r>
          </w:p>
        </w:tc>
        <w:tc>
          <w:tcPr>
            <w:tcW w:w="3192" w:type="dxa"/>
          </w:tcPr>
          <w:p w:rsidR="002F142F" w:rsidRPr="002F142F" w:rsidRDefault="002F142F" w:rsidP="002F142F">
            <w:pPr>
              <w:keepNext/>
              <w:spacing w:before="20" w:after="20"/>
              <w:rPr>
                <w:rFonts w:ascii="Arial Narrow" w:hAnsi="Arial Narrow" w:cs="Arial"/>
                <w:b/>
                <w:kern w:val="32"/>
                <w:sz w:val="20"/>
              </w:rPr>
            </w:pPr>
            <w:r w:rsidRPr="002F142F">
              <w:rPr>
                <w:rFonts w:ascii="Arial Narrow" w:hAnsi="Arial Narrow" w:cs="Arial"/>
                <w:b/>
                <w:kern w:val="32"/>
                <w:sz w:val="20"/>
              </w:rPr>
              <w:t>Issued</w:t>
            </w:r>
          </w:p>
        </w:tc>
        <w:tc>
          <w:tcPr>
            <w:tcW w:w="3192" w:type="dxa"/>
          </w:tcPr>
          <w:p w:rsidR="002F142F" w:rsidRPr="002F142F" w:rsidRDefault="002F142F" w:rsidP="002F142F">
            <w:pPr>
              <w:keepNext/>
              <w:spacing w:before="20" w:after="20"/>
              <w:rPr>
                <w:rFonts w:ascii="Arial Narrow" w:hAnsi="Arial Narrow" w:cs="Arial"/>
                <w:b/>
                <w:kern w:val="32"/>
                <w:sz w:val="20"/>
              </w:rPr>
            </w:pPr>
            <w:r w:rsidRPr="002F142F">
              <w:rPr>
                <w:rFonts w:ascii="Arial Narrow" w:hAnsi="Arial Narrow" w:cs="Arial"/>
                <w:b/>
                <w:kern w:val="32"/>
                <w:sz w:val="20"/>
              </w:rPr>
              <w:t>Changes</w:t>
            </w:r>
          </w:p>
        </w:tc>
      </w:tr>
      <w:tr w:rsidR="00103299" w:rsidRPr="002F142F" w:rsidTr="009410F3">
        <w:tc>
          <w:tcPr>
            <w:tcW w:w="3192" w:type="dxa"/>
          </w:tcPr>
          <w:p w:rsidR="002F142F" w:rsidRPr="002F142F" w:rsidRDefault="002F142F" w:rsidP="002F142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20"/>
              </w:rPr>
            </w:pPr>
            <w:r w:rsidRPr="002F142F">
              <w:rPr>
                <w:rFonts w:ascii="Arial Narrow" w:hAnsi="Arial Narrow" w:cs="Arial"/>
                <w:kern w:val="32"/>
                <w:sz w:val="20"/>
              </w:rPr>
              <w:t>R001</w:t>
            </w:r>
          </w:p>
        </w:tc>
        <w:sdt>
          <w:sdtPr>
            <w:id w:val="1581633563"/>
            <w:placeholder>
              <w:docPart w:val="22A55EC2CAE84DA5AA8D7CE927DD9243"/>
            </w:placeholder>
            <w:showingPlcHdr/>
            <w:text/>
          </w:sdtPr>
          <w:sdtEndPr/>
          <w:sdtContent>
            <w:tc>
              <w:tcPr>
                <w:tcW w:w="3192" w:type="dxa"/>
              </w:tcPr>
              <w:p w:rsidR="002F142F" w:rsidRPr="002F142F" w:rsidRDefault="00103299" w:rsidP="00103299">
                <w:pPr>
                  <w:pStyle w:val="TableText"/>
                </w:pPr>
                <w:r>
                  <w:rPr>
                    <w:rStyle w:val="PlaceholderText"/>
                  </w:rPr>
                  <w:t>DD Month YYYY</w:t>
                </w:r>
              </w:p>
            </w:tc>
          </w:sdtContent>
        </w:sdt>
        <w:tc>
          <w:tcPr>
            <w:tcW w:w="3192" w:type="dxa"/>
          </w:tcPr>
          <w:p w:rsidR="002F142F" w:rsidRPr="002F142F" w:rsidRDefault="00CD75B7" w:rsidP="00103299">
            <w:pPr>
              <w:keepNext/>
              <w:tabs>
                <w:tab w:val="right" w:pos="2903"/>
              </w:tabs>
              <w:spacing w:before="20" w:after="20"/>
              <w:rPr>
                <w:rFonts w:ascii="Arial Narrow" w:hAnsi="Arial Narrow" w:cs="Arial"/>
                <w:kern w:val="32"/>
                <w:sz w:val="20"/>
              </w:rPr>
            </w:pPr>
            <w:sdt>
              <w:sdtPr>
                <w:rPr>
                  <w:rFonts w:ascii="Arial Narrow" w:hAnsi="Arial Narrow" w:cs="Arial"/>
                  <w:kern w:val="32"/>
                  <w:sz w:val="20"/>
                </w:rPr>
                <w:id w:val="1065214184"/>
                <w:placeholder>
                  <w:docPart w:val="0F93163DAF0047628B5928666A03598B"/>
                </w:placeholder>
                <w:showingPlcHdr/>
                <w:text/>
              </w:sdtPr>
              <w:sdtEndPr/>
              <w:sdtContent>
                <w:r w:rsidR="00103299">
                  <w:rPr>
                    <w:rFonts w:ascii="Arial Narrow" w:hAnsi="Arial Narrow" w:cs="Arial"/>
                    <w:kern w:val="32"/>
                    <w:sz w:val="20"/>
                  </w:rPr>
                  <w:t>Original issue.</w:t>
                </w:r>
              </w:sdtContent>
            </w:sdt>
            <w:r w:rsidR="00103299">
              <w:rPr>
                <w:rFonts w:ascii="Arial Narrow" w:hAnsi="Arial Narrow" w:cs="Arial"/>
                <w:kern w:val="32"/>
                <w:sz w:val="20"/>
              </w:rPr>
              <w:tab/>
            </w:r>
          </w:p>
        </w:tc>
      </w:tr>
    </w:tbl>
    <w:p w:rsidR="002F142F" w:rsidRPr="002F142F" w:rsidRDefault="002F142F" w:rsidP="002F142F"/>
    <w:p w:rsidR="002F142F" w:rsidRPr="002F142F" w:rsidRDefault="002F142F" w:rsidP="00924CE1">
      <w:pPr>
        <w:pStyle w:val="Heading"/>
      </w:pPr>
      <w:bookmarkStart w:id="2" w:name="_Toc369532356"/>
      <w:r w:rsidRPr="002F142F">
        <w:t>Authorizing Document</w:t>
      </w:r>
      <w:bookmarkEnd w:id="2"/>
    </w:p>
    <w:p w:rsidR="002F142F" w:rsidRPr="002F142F" w:rsidRDefault="002F142F" w:rsidP="002F142F">
      <w:r>
        <w:t>Laboratory Quality Assurance Plan</w:t>
      </w:r>
      <w:r w:rsidR="00924CE1">
        <w:t xml:space="preserve"> (T10402-PL-000054).</w:t>
      </w:r>
    </w:p>
    <w:p w:rsidR="002F142F" w:rsidRPr="002F142F" w:rsidRDefault="002F142F" w:rsidP="00924CE1">
      <w:pPr>
        <w:pStyle w:val="Heading"/>
      </w:pPr>
      <w:bookmarkStart w:id="3" w:name="_Toc369532357"/>
      <w:r w:rsidRPr="002F142F">
        <w:t>Authorized Documents</w:t>
      </w:r>
      <w:bookmarkEnd w:id="3"/>
    </w:p>
    <w:p w:rsidR="002F142F" w:rsidRPr="002F142F" w:rsidRDefault="002F142F" w:rsidP="002F142F">
      <w:r w:rsidRPr="002F142F">
        <w:t>None.</w:t>
      </w:r>
    </w:p>
    <w:p w:rsidR="002F142F" w:rsidRPr="002F142F" w:rsidRDefault="002F142F" w:rsidP="00924CE1">
      <w:pPr>
        <w:pStyle w:val="Heading"/>
      </w:pPr>
      <w:bookmarkStart w:id="4" w:name="_Toc369532358"/>
      <w:r w:rsidRPr="002F142F">
        <w:t>Authorized Committees and Boards</w:t>
      </w:r>
      <w:bookmarkEnd w:id="4"/>
    </w:p>
    <w:p w:rsidR="002F142F" w:rsidRPr="002F142F" w:rsidRDefault="002F142F" w:rsidP="002F142F">
      <w:r w:rsidRPr="002F142F">
        <w:t>None.</w:t>
      </w:r>
    </w:p>
    <w:p w:rsidR="00601DA4" w:rsidRDefault="00601DA4">
      <w:pPr>
        <w:spacing w:after="0"/>
      </w:pPr>
    </w:p>
    <w:p w:rsidR="003D0DF2" w:rsidRDefault="003D0DF2" w:rsidP="003E2847">
      <w:pPr>
        <w:pStyle w:val="Heading1"/>
        <w:sectPr w:rsidR="003D0DF2" w:rsidSect="00924CE1">
          <w:headerReference w:type="default" r:id="rId22"/>
          <w:pgSz w:w="12240" w:h="15840" w:code="1"/>
          <w:pgMar w:top="1440" w:right="1440" w:bottom="1440" w:left="1440" w:header="720" w:footer="432" w:gutter="0"/>
          <w:pgNumType w:start="1"/>
          <w:cols w:space="720"/>
          <w:docGrid w:linePitch="360"/>
        </w:sectPr>
      </w:pPr>
      <w:bookmarkStart w:id="5" w:name="_Toc321204263"/>
    </w:p>
    <w:p w:rsidR="003E2847" w:rsidRPr="00AE0B84" w:rsidRDefault="003E2847" w:rsidP="00924CE1">
      <w:pPr>
        <w:pStyle w:val="Heading"/>
      </w:pPr>
      <w:bookmarkStart w:id="6" w:name="_Toc369532359"/>
      <w:r w:rsidRPr="00AE0B84">
        <w:lastRenderedPageBreak/>
        <w:t>FRIB Acceptance Criteria Listing Form</w:t>
      </w:r>
      <w:bookmarkEnd w:id="5"/>
      <w:bookmarkEnd w:id="6"/>
    </w:p>
    <w:tbl>
      <w:tblPr>
        <w:tblW w:w="11970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387"/>
        <w:gridCol w:w="950"/>
        <w:gridCol w:w="407"/>
        <w:gridCol w:w="2654"/>
        <w:gridCol w:w="705"/>
        <w:gridCol w:w="1033"/>
        <w:gridCol w:w="173"/>
        <w:gridCol w:w="1735"/>
        <w:gridCol w:w="314"/>
        <w:gridCol w:w="2075"/>
        <w:gridCol w:w="317"/>
        <w:gridCol w:w="391"/>
        <w:gridCol w:w="829"/>
      </w:tblGrid>
      <w:tr w:rsidR="006451D4" w:rsidRPr="008E4C8F" w:rsidTr="00191AEB">
        <w:trPr>
          <w:trHeight w:val="467"/>
        </w:trPr>
        <w:tc>
          <w:tcPr>
            <w:tcW w:w="1197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1"/>
              <w:tblW w:w="8755" w:type="dxa"/>
              <w:tblInd w:w="9" w:type="dxa"/>
              <w:tblLayout w:type="fixed"/>
              <w:tblLook w:val="04A0" w:firstRow="1" w:lastRow="0" w:firstColumn="1" w:lastColumn="0" w:noHBand="0" w:noVBand="1"/>
            </w:tblPr>
            <w:tblGrid>
              <w:gridCol w:w="3035"/>
              <w:gridCol w:w="1850"/>
              <w:gridCol w:w="1980"/>
              <w:gridCol w:w="1890"/>
            </w:tblGrid>
            <w:tr w:rsidR="006451D4" w:rsidRPr="008E4C8F" w:rsidTr="009D1764">
              <w:trPr>
                <w:trHeight w:val="413"/>
              </w:trPr>
              <w:tc>
                <w:tcPr>
                  <w:tcW w:w="3035" w:type="dxa"/>
                </w:tcPr>
                <w:p w:rsidR="006451D4" w:rsidRPr="005C68D3" w:rsidRDefault="009D1764" w:rsidP="009D1764">
                  <w:pPr>
                    <w:keepNext/>
                    <w:spacing w:after="0"/>
                    <w:rPr>
                      <w:rFonts w:ascii="Arial Narrow" w:hAnsi="Arial Narrow" w:cs="Arial"/>
                      <w:kern w:val="32"/>
                    </w:rPr>
                  </w:pPr>
                  <w:r>
                    <w:rPr>
                      <w:rFonts w:ascii="Arial Narrow" w:hAnsi="Arial Narrow" w:cs="Arial"/>
                      <w:kern w:val="32"/>
                    </w:rPr>
                    <w:t xml:space="preserve">Level of Care </w:t>
                  </w:r>
                  <w:r w:rsidR="006451D4" w:rsidRPr="005C68D3">
                    <w:rPr>
                      <w:rFonts w:ascii="Arial Narrow" w:hAnsi="Arial Narrow" w:cs="Arial"/>
                      <w:kern w:val="32"/>
                    </w:rPr>
                    <w:t>:</w:t>
                  </w:r>
                </w:p>
              </w:tc>
              <w:tc>
                <w:tcPr>
                  <w:tcW w:w="1850" w:type="dxa"/>
                  <w:shd w:val="clear" w:color="auto" w:fill="FF0000"/>
                </w:tcPr>
                <w:p w:rsidR="006451D4" w:rsidRPr="009D1764" w:rsidRDefault="00CD75B7" w:rsidP="009D1764">
                  <w:pPr>
                    <w:pStyle w:val="ListParagraph"/>
                    <w:keepNext/>
                    <w:spacing w:after="0"/>
                    <w:ind w:left="360"/>
                    <w:rPr>
                      <w:rFonts w:ascii="Arial Narrow" w:hAnsi="Arial Narrow" w:cs="Arial"/>
                      <w:kern w:val="32"/>
                    </w:rPr>
                  </w:pPr>
                  <w:sdt>
                    <w:sdtPr>
                      <w:rPr>
                        <w:rFonts w:ascii="Arial Narrow" w:hAnsi="Arial Narrow" w:cs="Arial"/>
                        <w:kern w:val="32"/>
                      </w:rPr>
                      <w:id w:val="6898011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B2891">
                        <w:rPr>
                          <w:rFonts w:ascii="MS Gothic" w:eastAsia="MS Gothic" w:hAnsi="MS Gothic" w:cs="Arial" w:hint="eastAsia"/>
                          <w:kern w:val="32"/>
                        </w:rPr>
                        <w:t>☐</w:t>
                      </w:r>
                    </w:sdtContent>
                  </w:sdt>
                  <w:r w:rsidR="006451D4" w:rsidRPr="009D1764">
                    <w:rPr>
                      <w:rFonts w:ascii="Arial Narrow" w:hAnsi="Arial Narrow" w:cs="Arial"/>
                      <w:kern w:val="32"/>
                    </w:rPr>
                    <w:t>High</w:t>
                  </w:r>
                </w:p>
              </w:tc>
              <w:tc>
                <w:tcPr>
                  <w:tcW w:w="1980" w:type="dxa"/>
                  <w:shd w:val="clear" w:color="auto" w:fill="FFFF00"/>
                </w:tcPr>
                <w:p w:rsidR="006451D4" w:rsidRPr="009D1764" w:rsidRDefault="00CD75B7" w:rsidP="009D1764">
                  <w:pPr>
                    <w:keepNext/>
                    <w:spacing w:after="0"/>
                    <w:ind w:left="360"/>
                    <w:jc w:val="center"/>
                    <w:rPr>
                      <w:rFonts w:ascii="Arial Narrow" w:hAnsi="Arial Narrow" w:cs="Arial"/>
                      <w:kern w:val="32"/>
                    </w:rPr>
                  </w:pPr>
                  <w:sdt>
                    <w:sdtPr>
                      <w:rPr>
                        <w:rFonts w:ascii="Arial Narrow" w:hAnsi="Arial Narrow" w:cs="Arial"/>
                        <w:kern w:val="32"/>
                      </w:rPr>
                      <w:id w:val="-18593469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Arial" w:hint="eastAsia"/>
                          <w:kern w:val="32"/>
                        </w:rPr>
                        <w:t>☐</w:t>
                      </w:r>
                    </w:sdtContent>
                  </w:sdt>
                  <w:r w:rsidR="006451D4" w:rsidRPr="009D1764">
                    <w:rPr>
                      <w:rFonts w:ascii="Arial Narrow" w:hAnsi="Arial Narrow" w:cs="Arial"/>
                      <w:kern w:val="32"/>
                    </w:rPr>
                    <w:t>Medium</w:t>
                  </w:r>
                </w:p>
              </w:tc>
              <w:tc>
                <w:tcPr>
                  <w:tcW w:w="1890" w:type="dxa"/>
                  <w:shd w:val="clear" w:color="auto" w:fill="00B050"/>
                </w:tcPr>
                <w:p w:rsidR="006451D4" w:rsidRPr="009D1764" w:rsidRDefault="00CD75B7" w:rsidP="008B2891">
                  <w:pPr>
                    <w:keepNext/>
                    <w:spacing w:after="0"/>
                    <w:jc w:val="center"/>
                    <w:rPr>
                      <w:rFonts w:ascii="Arial Narrow" w:hAnsi="Arial Narrow" w:cs="Arial"/>
                      <w:kern w:val="32"/>
                    </w:rPr>
                  </w:pPr>
                  <w:sdt>
                    <w:sdtPr>
                      <w:rPr>
                        <w:rFonts w:ascii="Arial Narrow" w:hAnsi="Arial Narrow" w:cs="Arial"/>
                        <w:kern w:val="32"/>
                      </w:rPr>
                      <w:id w:val="6794788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B2891">
                        <w:rPr>
                          <w:rFonts w:ascii="MS Gothic" w:eastAsia="MS Gothic" w:hAnsi="MS Gothic" w:cs="Arial" w:hint="eastAsia"/>
                          <w:kern w:val="32"/>
                        </w:rPr>
                        <w:t>☐</w:t>
                      </w:r>
                    </w:sdtContent>
                  </w:sdt>
                  <w:r w:rsidR="006451D4" w:rsidRPr="009D1764">
                    <w:rPr>
                      <w:rFonts w:ascii="Arial Narrow" w:hAnsi="Arial Narrow" w:cs="Arial"/>
                      <w:kern w:val="32"/>
                    </w:rPr>
                    <w:t>Low</w:t>
                  </w:r>
                </w:p>
              </w:tc>
            </w:tr>
          </w:tbl>
          <w:p w:rsidR="006451D4" w:rsidRPr="008E4C8F" w:rsidRDefault="006451D4" w:rsidP="008E4C8F">
            <w:pPr>
              <w:tabs>
                <w:tab w:val="left" w:pos="-55"/>
                <w:tab w:val="left" w:pos="-18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133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tabs>
                <w:tab w:val="left" w:pos="766"/>
              </w:tabs>
              <w:spacing w:after="0"/>
              <w:rPr>
                <w:rFonts w:ascii="Arial Narrow" w:hAnsi="Arial Narrow" w:cs="Arial"/>
                <w:kern w:val="32"/>
                <w:sz w:val="20"/>
              </w:rPr>
            </w:pPr>
            <w:r w:rsidRPr="008E4C8F">
              <w:rPr>
                <w:rFonts w:ascii="Arial Narrow" w:hAnsi="Arial Narrow" w:cs="Arial"/>
                <w:kern w:val="32"/>
                <w:sz w:val="20"/>
              </w:rPr>
              <w:t>Prepared by: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186895282"/>
            <w:placeholder>
              <w:docPart w:val="46D88ACA518E4F3AACEB0FF587AE21FA"/>
            </w:placeholder>
            <w:text/>
          </w:sdtPr>
          <w:sdtEndPr/>
          <w:sdtContent>
            <w:tc>
              <w:tcPr>
                <w:tcW w:w="3061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bottom"/>
              </w:tcPr>
              <w:p w:rsidR="008E4C8F" w:rsidRPr="00F52B89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Vasu Vuppala</w:t>
                </w:r>
              </w:p>
            </w:tc>
          </w:sdtContent>
        </w:sdt>
        <w:tc>
          <w:tcPr>
            <w:tcW w:w="1911" w:type="dxa"/>
            <w:gridSpan w:val="3"/>
            <w:tcBorders>
              <w:top w:val="single" w:sz="12" w:space="0" w:color="auto"/>
            </w:tcBorders>
            <w:vAlign w:val="bottom"/>
          </w:tcPr>
          <w:p w:rsidR="008E4C8F" w:rsidRPr="00F52B89" w:rsidRDefault="008E4C8F" w:rsidP="008E4C8F">
            <w:pPr>
              <w:keepNext/>
              <w:spacing w:after="0"/>
              <w:jc w:val="right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52B89">
              <w:rPr>
                <w:rFonts w:ascii="Arial Narrow" w:hAnsi="Arial Narrow" w:cs="Arial"/>
                <w:kern w:val="32"/>
                <w:sz w:val="20"/>
                <w:szCs w:val="20"/>
              </w:rPr>
              <w:t>Group: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718545165"/>
            <w:placeholder>
              <w:docPart w:val="9F2A15F6142C42B6BF17D19F392074E9"/>
            </w:placeholder>
            <w:text/>
          </w:sdtPr>
          <w:sdtEndPr/>
          <w:sdtContent>
            <w:tc>
              <w:tcPr>
                <w:tcW w:w="4124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bottom"/>
              </w:tcPr>
              <w:p w:rsidR="008E4C8F" w:rsidRPr="00F52B89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Controls and Computing</w:t>
                </w:r>
              </w:p>
            </w:tc>
          </w:sdtContent>
        </w:sdt>
        <w:tc>
          <w:tcPr>
            <w:tcW w:w="1537" w:type="dxa"/>
            <w:gridSpan w:val="3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510"/>
        </w:trPr>
        <w:tc>
          <w:tcPr>
            <w:tcW w:w="1337" w:type="dxa"/>
            <w:gridSpan w:val="2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tabs>
                <w:tab w:val="left" w:pos="763"/>
              </w:tabs>
              <w:spacing w:after="0"/>
              <w:rPr>
                <w:rFonts w:ascii="Arial Narrow" w:hAnsi="Arial Narrow" w:cs="Arial"/>
                <w:kern w:val="32"/>
                <w:sz w:val="20"/>
              </w:rPr>
            </w:pPr>
            <w:r w:rsidRPr="008E4C8F">
              <w:rPr>
                <w:rFonts w:ascii="Arial Narrow" w:hAnsi="Arial Narrow" w:cs="Arial"/>
                <w:kern w:val="32"/>
                <w:sz w:val="20"/>
              </w:rPr>
              <w:t>Email: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750767884"/>
            <w:placeholder>
              <w:docPart w:val="DAFB58C58C8B4558B530E1F38AA61F6A"/>
            </w:placeholder>
            <w:text/>
          </w:sdtPr>
          <w:sdtEndPr/>
          <w:sdtContent>
            <w:tc>
              <w:tcPr>
                <w:tcW w:w="3766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52B89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vuppala@frib.msu.edu</w:t>
                </w:r>
              </w:p>
            </w:tc>
          </w:sdtContent>
        </w:sdt>
        <w:tc>
          <w:tcPr>
            <w:tcW w:w="1206" w:type="dxa"/>
            <w:gridSpan w:val="2"/>
            <w:vAlign w:val="bottom"/>
          </w:tcPr>
          <w:p w:rsidR="008E4C8F" w:rsidRPr="00F52B89" w:rsidRDefault="008E4C8F" w:rsidP="008E4C8F">
            <w:pPr>
              <w:keepNext/>
              <w:spacing w:after="0"/>
              <w:jc w:val="right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52B89">
              <w:rPr>
                <w:rFonts w:ascii="Arial Narrow" w:hAnsi="Arial Narrow" w:cs="Arial"/>
                <w:kern w:val="32"/>
                <w:sz w:val="20"/>
                <w:szCs w:val="20"/>
              </w:rPr>
              <w:t>Location: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93197918"/>
            <w:placeholder>
              <w:docPart w:val="4038EA84E97F490D8615BC1D1805B31C"/>
            </w:placeholder>
            <w:showingPlcHdr/>
            <w:text/>
          </w:sdtPr>
          <w:sdtEndPr/>
          <w:sdtContent>
            <w:tc>
              <w:tcPr>
                <w:tcW w:w="4832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52B89" w:rsidRDefault="00F52B89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52B89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B89" w:rsidRPr="008E4C8F" w:rsidTr="00055C71">
        <w:trPr>
          <w:trHeight w:val="577"/>
        </w:trPr>
        <w:tc>
          <w:tcPr>
            <w:tcW w:w="1337" w:type="dxa"/>
            <w:gridSpan w:val="2"/>
            <w:tcBorders>
              <w:left w:val="single" w:sz="12" w:space="0" w:color="auto"/>
            </w:tcBorders>
            <w:vAlign w:val="bottom"/>
          </w:tcPr>
          <w:p w:rsidR="00F52B89" w:rsidRPr="008E4C8F" w:rsidRDefault="00F52B89" w:rsidP="008E4C8F">
            <w:pPr>
              <w:keepNext/>
              <w:tabs>
                <w:tab w:val="left" w:pos="763"/>
              </w:tabs>
              <w:spacing w:after="0"/>
              <w:rPr>
                <w:rFonts w:ascii="Arial Narrow" w:hAnsi="Arial Narrow" w:cs="Arial"/>
                <w:kern w:val="32"/>
                <w:sz w:val="20"/>
              </w:rPr>
            </w:pPr>
            <w:r w:rsidRPr="008E4C8F">
              <w:rPr>
                <w:rFonts w:ascii="Arial Narrow" w:hAnsi="Arial Narrow" w:cs="Arial"/>
                <w:kern w:val="32"/>
                <w:sz w:val="20"/>
              </w:rPr>
              <w:t>Phone: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385557733"/>
            <w:placeholder>
              <w:docPart w:val="B754BE93BD4246A7BF6883D1CA4E9F05"/>
            </w:placeholder>
            <w:text/>
          </w:sdtPr>
          <w:sdtEndPr/>
          <w:sdtContent>
            <w:tc>
              <w:tcPr>
                <w:tcW w:w="3766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52B89" w:rsidRPr="00F52B89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517 908 7421</w:t>
                </w:r>
              </w:p>
            </w:tc>
          </w:sdtContent>
        </w:sdt>
        <w:tc>
          <w:tcPr>
            <w:tcW w:w="1206" w:type="dxa"/>
            <w:gridSpan w:val="2"/>
            <w:vAlign w:val="bottom"/>
          </w:tcPr>
          <w:p w:rsidR="00F52B89" w:rsidRPr="00F52B89" w:rsidRDefault="00F52B89" w:rsidP="008E4C8F">
            <w:pPr>
              <w:keepNext/>
              <w:spacing w:after="0"/>
              <w:jc w:val="right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52B89">
              <w:rPr>
                <w:rFonts w:ascii="Arial Narrow" w:hAnsi="Arial Narrow" w:cs="Arial"/>
                <w:kern w:val="32"/>
                <w:sz w:val="20"/>
                <w:szCs w:val="20"/>
              </w:rPr>
              <w:t>Date: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148359853"/>
            <w:placeholder>
              <w:docPart w:val="B754BE93BD4246A7BF6883D1CA4E9F05"/>
            </w:placeholder>
            <w:text/>
          </w:sdtPr>
          <w:sdtEndPr/>
          <w:sdtContent>
            <w:tc>
              <w:tcPr>
                <w:tcW w:w="4832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52B89" w:rsidRPr="008E4C8F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22 Aug 2014</w:t>
                </w:r>
              </w:p>
            </w:tc>
          </w:sdtContent>
        </w:sdt>
        <w:tc>
          <w:tcPr>
            <w:tcW w:w="829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F52B89" w:rsidRPr="008E4C8F" w:rsidRDefault="00F52B89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190"/>
        </w:trPr>
        <w:tc>
          <w:tcPr>
            <w:tcW w:w="133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tabs>
                <w:tab w:val="left" w:pos="763"/>
              </w:tabs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tc>
          <w:tcPr>
            <w:tcW w:w="376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tc>
          <w:tcPr>
            <w:tcW w:w="3255" w:type="dxa"/>
            <w:gridSpan w:val="4"/>
            <w:tcBorders>
              <w:bottom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tc>
          <w:tcPr>
            <w:tcW w:w="82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1744" w:type="dxa"/>
            <w:gridSpan w:val="3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  <w:r w:rsidRPr="008E4C8F">
              <w:rPr>
                <w:rFonts w:ascii="Arial Narrow" w:hAnsi="Arial Narrow" w:cs="Arial"/>
                <w:kern w:val="32"/>
                <w:sz w:val="20"/>
              </w:rPr>
              <w:t>Part Name: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448092868"/>
            <w:placeholder>
              <w:docPart w:val="B5BF6A0E5FC14818A35BE99AAB5489EE"/>
            </w:placeholder>
            <w:text/>
          </w:sdtPr>
          <w:sdtEndPr/>
          <w:sdtContent>
            <w:tc>
              <w:tcPr>
                <w:tcW w:w="4392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Hour Log</w:t>
                </w:r>
              </w:p>
            </w:tc>
          </w:sdtContent>
        </w:sdt>
        <w:tc>
          <w:tcPr>
            <w:tcW w:w="1908" w:type="dxa"/>
            <w:gridSpan w:val="2"/>
            <w:vAlign w:val="bottom"/>
          </w:tcPr>
          <w:p w:rsidR="008E4C8F" w:rsidRPr="00F81386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81386">
              <w:rPr>
                <w:rFonts w:ascii="Arial Narrow" w:hAnsi="Arial Narrow" w:cs="Arial"/>
                <w:kern w:val="32"/>
                <w:sz w:val="20"/>
                <w:szCs w:val="20"/>
              </w:rPr>
              <w:t>Quantity: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633757612"/>
            <w:placeholder>
              <w:docPart w:val="CD64E096952B4CBEA1F7628A34812F84"/>
            </w:placeholder>
            <w:text/>
          </w:sdtPr>
          <w:sdtEndPr/>
          <w:sdtContent>
            <w:tc>
              <w:tcPr>
                <w:tcW w:w="3097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N/A</w:t>
                </w:r>
              </w:p>
            </w:tc>
          </w:sdtContent>
        </w:sdt>
        <w:tc>
          <w:tcPr>
            <w:tcW w:w="829" w:type="dxa"/>
            <w:tcBorders>
              <w:left w:val="nil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1744" w:type="dxa"/>
            <w:gridSpan w:val="3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  <w:r w:rsidRPr="008E4C8F">
              <w:rPr>
                <w:rFonts w:ascii="Arial Narrow" w:hAnsi="Arial Narrow" w:cs="Arial"/>
                <w:kern w:val="32"/>
                <w:sz w:val="20"/>
              </w:rPr>
              <w:t xml:space="preserve">Part Number: 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300586302"/>
            <w:placeholder>
              <w:docPart w:val="FF5A35934A6346F3BA8164FCD5F0EF40"/>
            </w:placeholder>
            <w:text/>
          </w:sdtPr>
          <w:sdtEndPr/>
          <w:sdtContent>
            <w:tc>
              <w:tcPr>
                <w:tcW w:w="4392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N/A</w:t>
                </w:r>
              </w:p>
            </w:tc>
          </w:sdtContent>
        </w:sdt>
        <w:tc>
          <w:tcPr>
            <w:tcW w:w="1908" w:type="dxa"/>
            <w:gridSpan w:val="2"/>
            <w:vAlign w:val="bottom"/>
          </w:tcPr>
          <w:p w:rsidR="008E4C8F" w:rsidRPr="00F81386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81386">
              <w:rPr>
                <w:rFonts w:ascii="Arial Narrow" w:hAnsi="Arial Narrow" w:cs="Arial"/>
                <w:kern w:val="32"/>
                <w:sz w:val="20"/>
                <w:szCs w:val="20"/>
              </w:rPr>
              <w:t>4</w:t>
            </w:r>
            <w:r w:rsidRPr="00F81386">
              <w:rPr>
                <w:rFonts w:ascii="Arial Narrow" w:hAnsi="Arial Narrow" w:cs="Arial"/>
                <w:kern w:val="32"/>
                <w:sz w:val="20"/>
                <w:szCs w:val="20"/>
                <w:vertAlign w:val="superscript"/>
              </w:rPr>
              <w:t>th</w:t>
            </w:r>
            <w:r w:rsidRPr="00F81386">
              <w:rPr>
                <w:rFonts w:ascii="Arial Narrow" w:hAnsi="Arial Narrow" w:cs="Arial"/>
                <w:kern w:val="32"/>
                <w:sz w:val="20"/>
                <w:szCs w:val="20"/>
              </w:rPr>
              <w:t xml:space="preserve"> Level WBS #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525705911"/>
            <w:placeholder>
              <w:docPart w:val="C63F3C1A7F7848CF83635148ED3F19AD"/>
            </w:placeholder>
            <w:text/>
          </w:sdtPr>
          <w:sdtEndPr/>
          <w:sdtContent>
            <w:tc>
              <w:tcPr>
                <w:tcW w:w="3097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N/A</w:t>
                </w:r>
              </w:p>
            </w:tc>
          </w:sdtContent>
        </w:sdt>
        <w:tc>
          <w:tcPr>
            <w:tcW w:w="829" w:type="dxa"/>
            <w:tcBorders>
              <w:left w:val="nil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6136" w:type="dxa"/>
            <w:gridSpan w:val="6"/>
            <w:tcBorders>
              <w:left w:val="single" w:sz="12" w:space="0" w:color="auto"/>
            </w:tcBorders>
            <w:vAlign w:val="bottom"/>
          </w:tcPr>
          <w:p w:rsidR="008E4C8F" w:rsidRPr="00F81386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81386">
              <w:rPr>
                <w:rFonts w:ascii="Arial Narrow" w:hAnsi="Arial Narrow" w:cs="Arial"/>
                <w:kern w:val="32"/>
                <w:sz w:val="20"/>
                <w:szCs w:val="20"/>
              </w:rPr>
              <w:t>Additional Remarks:</w:t>
            </w:r>
          </w:p>
        </w:tc>
        <w:tc>
          <w:tcPr>
            <w:tcW w:w="1908" w:type="dxa"/>
            <w:gridSpan w:val="2"/>
            <w:vAlign w:val="bottom"/>
          </w:tcPr>
          <w:p w:rsidR="008E4C8F" w:rsidRPr="00F81386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  <w:szCs w:val="20"/>
              </w:rPr>
            </w:pPr>
            <w:r w:rsidRPr="00F81386">
              <w:rPr>
                <w:rFonts w:ascii="Arial Narrow" w:hAnsi="Arial Narrow" w:cs="Arial"/>
                <w:kern w:val="32"/>
                <w:sz w:val="20"/>
                <w:szCs w:val="20"/>
              </w:rPr>
              <w:t>S/N (if applicable)</w:t>
            </w: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880167080"/>
            <w:placeholder>
              <w:docPart w:val="FE8D236241C944038DBBBB09CCA3298F"/>
            </w:placeholder>
            <w:text/>
          </w:sdtPr>
          <w:sdtEndPr/>
          <w:sdtContent>
            <w:tc>
              <w:tcPr>
                <w:tcW w:w="2706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N/A</w:t>
                </w:r>
              </w:p>
            </w:tc>
          </w:sdtContent>
        </w:sdt>
        <w:tc>
          <w:tcPr>
            <w:tcW w:w="391" w:type="dxa"/>
            <w:tcBorders>
              <w:bottom w:val="single" w:sz="4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tc>
          <w:tcPr>
            <w:tcW w:w="829" w:type="dxa"/>
            <w:tcBorders>
              <w:left w:val="nil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444011658"/>
            <w:placeholder>
              <w:docPart w:val="6BDAB3FDDC6345E98C7E5E61FDD10D14"/>
            </w:placeholder>
            <w:text/>
          </w:sdtPr>
          <w:sdtEndPr/>
          <w:sdtContent>
            <w:tc>
              <w:tcPr>
                <w:tcW w:w="10754" w:type="dxa"/>
                <w:gridSpan w:val="11"/>
                <w:tcBorders>
                  <w:left w:val="nil"/>
                  <w:bottom w:val="single" w:sz="4" w:space="0" w:color="auto"/>
                </w:tcBorders>
                <w:vAlign w:val="bottom"/>
              </w:tcPr>
              <w:p w:rsidR="008E4C8F" w:rsidRPr="00F81386" w:rsidRDefault="00CD75B7" w:rsidP="00CD75B7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  <w:t>Software.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2144545811"/>
            <w:placeholder>
              <w:docPart w:val="C40F725AC0BF47D0A786559327D27F36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8E4C8F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28992662"/>
            <w:placeholder>
              <w:docPart w:val="6D4BEC9FEC824F02935DB8B02D04D713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8E4C8F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154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354769882"/>
            <w:placeholder>
              <w:docPart w:val="887BD2F91BFB459CBE5CA318524F9256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692154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154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355093085"/>
            <w:placeholder>
              <w:docPart w:val="A2E6614C27194D31BF779907961C406D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692154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154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449359602"/>
            <w:placeholder>
              <w:docPart w:val="796B409E80CF46B791B01F8B75D24F9E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692154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154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409388287"/>
            <w:placeholder>
              <w:docPart w:val="795C101C4D1849F0BFF12AE7EBE838C9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692154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692154" w:rsidRPr="008E4C8F" w:rsidRDefault="00692154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D3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5C68D3" w:rsidRPr="008E4C8F" w:rsidRDefault="005C68D3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654363699"/>
            <w:placeholder>
              <w:docPart w:val="AD5819CF121445078B4D4B89BE4B5371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5C68D3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5C68D3" w:rsidRPr="008E4C8F" w:rsidRDefault="005C68D3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8D3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</w:tcBorders>
            <w:vAlign w:val="bottom"/>
          </w:tcPr>
          <w:p w:rsidR="005C68D3" w:rsidRPr="008E4C8F" w:rsidRDefault="005C68D3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1903867411"/>
            <w:placeholder>
              <w:docPart w:val="BC366955FCA549B0904775DB34EDE493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vAlign w:val="bottom"/>
              </w:tcPr>
              <w:p w:rsidR="005C68D3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right w:val="single" w:sz="12" w:space="0" w:color="auto"/>
            </w:tcBorders>
            <w:vAlign w:val="bottom"/>
          </w:tcPr>
          <w:p w:rsidR="005C68D3" w:rsidRPr="008E4C8F" w:rsidRDefault="005C68D3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C8F" w:rsidRPr="008E4C8F" w:rsidTr="00191AEB">
        <w:trPr>
          <w:trHeight w:val="467"/>
        </w:trPr>
        <w:tc>
          <w:tcPr>
            <w:tcW w:w="38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8E4C8F" w:rsidRPr="008E4C8F" w:rsidRDefault="008E4C8F" w:rsidP="008E4C8F">
            <w:pPr>
              <w:keepNext/>
              <w:spacing w:after="0"/>
              <w:rPr>
                <w:rFonts w:ascii="Arial Narrow" w:hAnsi="Arial Narrow" w:cs="Arial"/>
                <w:kern w:val="32"/>
                <w:sz w:val="20"/>
              </w:rPr>
            </w:pPr>
          </w:p>
        </w:tc>
        <w:sdt>
          <w:sdtPr>
            <w:rPr>
              <w:rFonts w:ascii="Arial Narrow" w:hAnsi="Arial Narrow" w:cs="Arial"/>
              <w:kern w:val="32"/>
              <w:sz w:val="20"/>
              <w:szCs w:val="20"/>
            </w:rPr>
            <w:id w:val="-157617642"/>
            <w:placeholder>
              <w:docPart w:val="378E0AEB163647EDB12B82B31D6D314B"/>
            </w:placeholder>
            <w:showingPlcHdr/>
            <w:text/>
          </w:sdtPr>
          <w:sdtEndPr/>
          <w:sdtContent>
            <w:tc>
              <w:tcPr>
                <w:tcW w:w="10754" w:type="dxa"/>
                <w:gridSpan w:val="11"/>
                <w:tcBorders>
                  <w:top w:val="single" w:sz="4" w:space="0" w:color="auto"/>
                  <w:left w:val="nil"/>
                  <w:bottom w:val="single" w:sz="12" w:space="0" w:color="auto"/>
                </w:tcBorders>
                <w:vAlign w:val="bottom"/>
              </w:tcPr>
              <w:p w:rsidR="008E4C8F" w:rsidRPr="00F81386" w:rsidRDefault="00F81386" w:rsidP="008E4C8F">
                <w:pPr>
                  <w:keepNext/>
                  <w:spacing w:after="0"/>
                  <w:rPr>
                    <w:rFonts w:ascii="Arial Narrow" w:hAnsi="Arial Narrow" w:cs="Arial"/>
                    <w:kern w:val="32"/>
                    <w:sz w:val="20"/>
                    <w:szCs w:val="20"/>
                  </w:rPr>
                </w:pPr>
                <w:r w:rsidRPr="00F81386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82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1AEB" w:rsidRDefault="00191AEB">
      <w:r>
        <w:br w:type="page"/>
      </w:r>
    </w:p>
    <w:p w:rsidR="00191AEB" w:rsidRDefault="00191AEB"/>
    <w:tbl>
      <w:tblPr>
        <w:tblW w:w="14850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350"/>
        <w:gridCol w:w="4950"/>
        <w:gridCol w:w="2160"/>
        <w:gridCol w:w="2970"/>
        <w:gridCol w:w="2790"/>
      </w:tblGrid>
      <w:tr w:rsidR="008E4C8F" w:rsidRPr="008E4C8F" w:rsidTr="00650FBF">
        <w:trPr>
          <w:trHeight w:val="143"/>
        </w:trPr>
        <w:tc>
          <w:tcPr>
            <w:tcW w:w="14850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4C8F" w:rsidRPr="008E4C8F" w:rsidRDefault="006F14ED" w:rsidP="008E4C8F">
            <w:pPr>
              <w:keepNext/>
              <w:tabs>
                <w:tab w:val="left" w:pos="-186"/>
              </w:tabs>
              <w:spacing w:after="0"/>
              <w:ind w:left="-276"/>
              <w:jc w:val="center"/>
              <w:rPr>
                <w:rFonts w:ascii="Arial Narrow" w:hAnsi="Arial Narrow" w:cs="Arial"/>
                <w:b/>
                <w:kern w:val="32"/>
              </w:rPr>
            </w:pPr>
            <w:r>
              <w:br w:type="page"/>
            </w:r>
            <w:r>
              <w:br w:type="page"/>
            </w:r>
            <w:r w:rsidR="008E4C8F" w:rsidRPr="008E4C8F">
              <w:rPr>
                <w:rFonts w:ascii="Arial Narrow" w:hAnsi="Arial Narrow" w:cs="Arial"/>
                <w:b/>
                <w:kern w:val="32"/>
              </w:rPr>
              <w:t xml:space="preserve">       </w:t>
            </w:r>
            <w:r w:rsidR="000B10D6">
              <w:rPr>
                <w:rFonts w:ascii="Arial Narrow" w:hAnsi="Arial Narrow" w:cs="Arial"/>
                <w:b/>
                <w:kern w:val="32"/>
              </w:rPr>
              <w:t>Verification and</w:t>
            </w:r>
            <w:r w:rsidR="008E4C8F" w:rsidRPr="008E4C8F">
              <w:rPr>
                <w:rFonts w:ascii="Arial Narrow" w:hAnsi="Arial Narrow" w:cs="Arial"/>
                <w:b/>
                <w:kern w:val="32"/>
              </w:rPr>
              <w:t xml:space="preserve"> Testing Requirements</w:t>
            </w:r>
          </w:p>
        </w:tc>
      </w:tr>
      <w:tr w:rsidR="008E4C8F" w:rsidRPr="008E4C8F" w:rsidTr="00650FBF">
        <w:trPr>
          <w:trHeight w:val="591"/>
        </w:trPr>
        <w:tc>
          <w:tcPr>
            <w:tcW w:w="630" w:type="dxa"/>
            <w:vMerge w:val="restart"/>
            <w:tcBorders>
              <w:top w:val="single" w:sz="12" w:space="0" w:color="008080"/>
              <w:left w:val="single" w:sz="12" w:space="0" w:color="008080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ITEM NO.</w:t>
            </w:r>
          </w:p>
        </w:tc>
        <w:tc>
          <w:tcPr>
            <w:tcW w:w="1350" w:type="dxa"/>
            <w:vMerge w:val="restart"/>
            <w:tcBorders>
              <w:top w:val="single" w:sz="12" w:space="0" w:color="008080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 xml:space="preserve">REQ ID </w:t>
            </w:r>
          </w:p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or</w:t>
            </w:r>
          </w:p>
          <w:p w:rsidR="008E4C8F" w:rsidRPr="008E4C8F" w:rsidRDefault="008E4C8F" w:rsidP="008E4C8F">
            <w:pPr>
              <w:keepNext/>
              <w:spacing w:before="20" w:after="20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DCC doc #</w:t>
            </w:r>
          </w:p>
        </w:tc>
        <w:tc>
          <w:tcPr>
            <w:tcW w:w="4950" w:type="dxa"/>
            <w:vMerge w:val="restart"/>
            <w:tcBorders>
              <w:top w:val="single" w:sz="12" w:space="0" w:color="0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CHARACTERISTIC OR TEST TO BE</w:t>
            </w:r>
          </w:p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CONDUCTED, VERIFIED or WITNESSED</w:t>
            </w:r>
          </w:p>
        </w:tc>
        <w:tc>
          <w:tcPr>
            <w:tcW w:w="2160" w:type="dxa"/>
            <w:vMerge w:val="restart"/>
            <w:tcBorders>
              <w:top w:val="single" w:sz="12" w:space="0" w:color="008080"/>
              <w:left w:val="single" w:sz="4" w:space="0" w:color="auto"/>
              <w:bottom w:val="single" w:sz="4" w:space="0" w:color="auto"/>
              <w:right w:val="single" w:sz="12" w:space="0" w:color="008080"/>
            </w:tcBorders>
            <w:shd w:val="clear" w:color="auto" w:fill="auto"/>
            <w:vAlign w:val="center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VERIFYING</w:t>
            </w:r>
          </w:p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 xml:space="preserve">ENTITY 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C8F" w:rsidRPr="003D0DF2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  <w:sz w:val="20"/>
                <w:szCs w:val="20"/>
              </w:rPr>
            </w:pPr>
            <w:r w:rsidRPr="003D0DF2">
              <w:rPr>
                <w:rFonts w:ascii="Arial Narrow" w:hAnsi="Arial Narrow" w:cs="Arial"/>
                <w:b/>
                <w:kern w:val="32"/>
                <w:sz w:val="20"/>
                <w:szCs w:val="20"/>
              </w:rPr>
              <w:t>Indicate VP Revision used during inspection.</w:t>
            </w:r>
          </w:p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3D0DF2">
              <w:rPr>
                <w:rFonts w:ascii="Arial Narrow" w:hAnsi="Arial Narrow" w:cs="Arial"/>
                <w:b/>
                <w:kern w:val="32"/>
                <w:sz w:val="20"/>
                <w:szCs w:val="20"/>
              </w:rPr>
              <w:t>Signature of VERIFIER</w:t>
            </w:r>
          </w:p>
        </w:tc>
        <w:tc>
          <w:tcPr>
            <w:tcW w:w="27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4C8F" w:rsidRPr="008E4C8F" w:rsidRDefault="008E4C8F" w:rsidP="003D0DF2">
            <w:pPr>
              <w:keepNext/>
              <w:spacing w:before="20" w:after="20"/>
              <w:ind w:left="-100" w:right="-178"/>
              <w:jc w:val="center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PASS / FAIL</w:t>
            </w:r>
          </w:p>
          <w:p w:rsidR="008E4C8F" w:rsidRPr="008E4C8F" w:rsidRDefault="008E4C8F" w:rsidP="003D0DF2">
            <w:pPr>
              <w:keepNext/>
              <w:spacing w:before="20" w:after="20"/>
              <w:ind w:right="-178"/>
              <w:jc w:val="center"/>
              <w:rPr>
                <w:rFonts w:ascii="Arial Narrow" w:hAnsi="Arial Narrow" w:cs="Arial"/>
                <w:b/>
                <w:kern w:val="32"/>
              </w:rPr>
            </w:pPr>
            <w:r w:rsidRPr="008E4C8F">
              <w:rPr>
                <w:rFonts w:ascii="Arial Narrow" w:hAnsi="Arial Narrow" w:cs="Arial"/>
                <w:b/>
                <w:kern w:val="32"/>
              </w:rPr>
              <w:t>DATE</w:t>
            </w:r>
          </w:p>
        </w:tc>
      </w:tr>
      <w:tr w:rsidR="006F14ED" w:rsidRPr="008E4C8F" w:rsidTr="00650FBF">
        <w:trPr>
          <w:trHeight w:val="399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8080"/>
            </w:tcBorders>
            <w:shd w:val="clear" w:color="auto" w:fill="F3F3F3"/>
          </w:tcPr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C8F" w:rsidRPr="003D0DF2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  <w:sz w:val="20"/>
                <w:szCs w:val="20"/>
              </w:rPr>
            </w:pPr>
            <w:r w:rsidRPr="003D0DF2">
              <w:rPr>
                <w:rFonts w:ascii="Arial Narrow" w:hAnsi="Arial Narrow" w:cs="Arial"/>
                <w:b/>
                <w:kern w:val="32"/>
                <w:sz w:val="20"/>
                <w:szCs w:val="20"/>
              </w:rPr>
              <w:t xml:space="preserve">NonConformance Report # </w:t>
            </w:r>
          </w:p>
          <w:p w:rsidR="008E4C8F" w:rsidRPr="008E4C8F" w:rsidRDefault="008E4C8F" w:rsidP="008E4C8F">
            <w:pPr>
              <w:keepNext/>
              <w:spacing w:before="20" w:after="20"/>
              <w:ind w:right="-178"/>
              <w:rPr>
                <w:rFonts w:ascii="Arial Narrow" w:hAnsi="Arial Narrow" w:cs="Arial"/>
                <w:b/>
                <w:kern w:val="32"/>
              </w:rPr>
            </w:pPr>
            <w:r w:rsidRPr="003D0DF2">
              <w:rPr>
                <w:rFonts w:ascii="Arial Narrow" w:hAnsi="Arial Narrow" w:cs="Arial"/>
                <w:b/>
                <w:kern w:val="32"/>
                <w:sz w:val="20"/>
                <w:szCs w:val="20"/>
              </w:rPr>
              <w:t>if NCR exists</w:t>
            </w: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8E4C8F" w:rsidRPr="008E4C8F" w:rsidRDefault="008E4C8F" w:rsidP="008E4C8F">
            <w:pPr>
              <w:tabs>
                <w:tab w:val="left" w:pos="-186"/>
              </w:tabs>
              <w:spacing w:after="0"/>
              <w:ind w:left="-276"/>
              <w:rPr>
                <w:sz w:val="18"/>
                <w:szCs w:val="18"/>
              </w:rPr>
            </w:pPr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120204409"/>
            <w:placeholder>
              <w:docPart w:val="8454C776D48B4CC2A7C17628BC3786CE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277410700"/>
            <w:placeholder>
              <w:docPart w:val="D4E51824F6184D64A1B622C24BC14858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514500737"/>
            <w:placeholder>
              <w:docPart w:val="CE7FD78D2C2742EC9AD049D920BE0027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008080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1049034458"/>
                <w:placeholder>
                  <w:docPart w:val="5C5C0571C8D84F7AB788AAF2D15B87F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PASS</w:t>
            </w:r>
            <w:r w:rsidR="00F81386"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143817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24055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DATE: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504176888"/>
                <w:placeholder>
                  <w:docPart w:val="167C204B664F4BEE9E758771DD625073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8E4C8F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229202448"/>
                <w:placeholder>
                  <w:docPart w:val="BB043811B6874DD2A239A2ADF74FE27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1123430887"/>
            <w:placeholder>
              <w:docPart w:val="29AD6C32EFE84609B427920CFBEDEC0E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1359963123"/>
            <w:placeholder>
              <w:docPart w:val="208B97538CC44299B1A7C3A0D4EB58A3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1403560883"/>
            <w:placeholder>
              <w:docPart w:val="73EA8C14C429409B9162135F2623806A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008080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667246793"/>
                <w:placeholder>
                  <w:docPart w:val="641F9D77D12447F58AA60354D4CC3859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</w:t>
            </w:r>
            <w:r w:rsidR="00F81386"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 </w:t>
            </w: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08190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tabs>
                <w:tab w:val="left" w:pos="-186"/>
              </w:tabs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70028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tabs>
                <w:tab w:val="left" w:pos="-186"/>
              </w:tabs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1268043028"/>
                <w:placeholder>
                  <w:docPart w:val="16C487F44A2049BFAF91FDB4111818ED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8E4C8F" w:rsidRPr="00F81386" w:rsidTr="00650FBF">
        <w:trPr>
          <w:trHeight w:hRule="exact" w:val="454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8E4C8F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473753336"/>
                <w:placeholder>
                  <w:docPart w:val="3B1CB8E34B9B440DB11A1CA876128730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1503938897"/>
            <w:placeholder>
              <w:docPart w:val="655A01998444438BA3046A0FCDA0D027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1809852425"/>
            <w:placeholder>
              <w:docPart w:val="C2BD99D10D56412DBBE61DEFF6DCC654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1088811892"/>
            <w:placeholder>
              <w:docPart w:val="4672FDA5DCC44AB69B3D86934AFE126D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008080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532621471"/>
                <w:placeholder>
                  <w:docPart w:val="C212E7EA29A6468E9DD4CAD8A472F1EA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F81386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75719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tabs>
                <w:tab w:val="left" w:pos="-186"/>
              </w:tabs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4692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tabs>
                <w:tab w:val="left" w:pos="-186"/>
              </w:tabs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1317619131"/>
                <w:placeholder>
                  <w:docPart w:val="5D5986856F744404925B901E8B89A61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8E4C8F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209949102"/>
                <w:placeholder>
                  <w:docPart w:val="0E6585499CAD4CCAAA24841D5CC3A56F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-665244069"/>
            <w:placeholder>
              <w:docPart w:val="7334CF096756413DAC8F3BE80553444B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2105486961"/>
            <w:placeholder>
              <w:docPart w:val="9A6A3327F99F4554ABC9432AFAE62CA5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1130243274"/>
            <w:placeholder>
              <w:docPart w:val="9B8B707F22AB4843B58C87DD83015295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008080"/>
                </w:tcBorders>
              </w:tcPr>
              <w:p w:rsidR="008E4C8F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189117029"/>
                <w:placeholder>
                  <w:docPart w:val="90AFBFB1734F4C17A90C7EAD5DEB4D9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50975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28349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8E4C8F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376857551"/>
                <w:placeholder>
                  <w:docPart w:val="B30612F96B314428980E9D954C4E2C9F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8E4C8F" w:rsidRPr="00F81386" w:rsidTr="00650FBF">
        <w:trPr>
          <w:trHeight w:hRule="exact" w:val="399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8E4C8F" w:rsidRPr="008E4C8F" w:rsidRDefault="008E4C8F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8E4C8F" w:rsidRPr="00F81386" w:rsidRDefault="008E4C8F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8E4C8F" w:rsidRPr="00F81386" w:rsidRDefault="008E4C8F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1972011942"/>
                <w:placeholder>
                  <w:docPart w:val="14C3285BDEF743DEA57CFFF1485E9DF5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C8F" w:rsidRPr="00F81386" w:rsidRDefault="008E4C8F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right w:val="single" w:sz="2" w:space="0" w:color="auto"/>
            </w:tcBorders>
            <w:vAlign w:val="center"/>
          </w:tcPr>
          <w:p w:rsidR="005C68D3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305754709"/>
            <w:placeholder>
              <w:docPart w:val="8246DDB30EBA4573A134DB6A69F220F8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934276728"/>
            <w:placeholder>
              <w:docPart w:val="F7BC456903A24196B7E080232BC57A21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1220288541"/>
            <w:placeholder>
              <w:docPart w:val="CA0AC576320246B3B4AED1B61BCDB001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12" w:space="0" w:color="008080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611059750"/>
                <w:placeholder>
                  <w:docPart w:val="306966C7AE4B464DAA6C3816705EB540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1222015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6672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56476730"/>
                <w:placeholder>
                  <w:docPart w:val="FA263B95B32B417C87CF00BD0E25497A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/>
            <w:tcBorders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5C68D3" w:rsidRPr="008E4C8F" w:rsidRDefault="005C68D3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678116628"/>
                <w:placeholder>
                  <w:docPart w:val="48BCBA587E5C41B69B055DD179B485EF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right w:val="single" w:sz="2" w:space="0" w:color="auto"/>
            </w:tcBorders>
            <w:vAlign w:val="center"/>
          </w:tcPr>
          <w:p w:rsidR="005C68D3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-1173941138"/>
            <w:placeholder>
              <w:docPart w:val="C624EE3A62694D7CAB74D18994361D2A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1207220371"/>
            <w:placeholder>
              <w:docPart w:val="4D748454F6CD40A090B619E693C7463F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895734468"/>
            <w:placeholder>
              <w:docPart w:val="067221D89E344F029F100D88A72DAB63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12" w:space="0" w:color="008080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099715582"/>
                <w:placeholder>
                  <w:docPart w:val="A5EC01CEBFD64BE580885BA4F4CADAB8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12631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5713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043434988"/>
                <w:placeholder>
                  <w:docPart w:val="8925902F6DD14C11B336FA096D1EBCA1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/>
            <w:tcBorders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5C68D3" w:rsidRPr="008E4C8F" w:rsidRDefault="005C68D3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2067146034"/>
                <w:placeholder>
                  <w:docPart w:val="2FD6D79DA39E4160AC31C245C91C759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right w:val="single" w:sz="2" w:space="0" w:color="auto"/>
            </w:tcBorders>
            <w:vAlign w:val="center"/>
          </w:tcPr>
          <w:p w:rsidR="005C68D3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1233424542"/>
            <w:placeholder>
              <w:docPart w:val="D9E160D02E0940FEBE1147A709ED3A01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665406794"/>
            <w:placeholder>
              <w:docPart w:val="E68B43388DAD443590458CF447469BAC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1632829622"/>
            <w:placeholder>
              <w:docPart w:val="EAC696C7D7FE47A6AD53C7D2421F86DD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12" w:space="0" w:color="008080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610893490"/>
                <w:placeholder>
                  <w:docPart w:val="BB6A5C2260FF468BB604800335C8C642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C68D3" w:rsidRPr="00F81386" w:rsidRDefault="00F81386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84878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1034162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5C68D3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647625956"/>
                <w:placeholder>
                  <w:docPart w:val="427C232FD8164A63BF2058A929768BB5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/>
            <w:tcBorders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5C68D3" w:rsidRPr="008E4C8F" w:rsidRDefault="005C68D3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9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008080"/>
            </w:tcBorders>
          </w:tcPr>
          <w:p w:rsidR="005C68D3" w:rsidRPr="00F81386" w:rsidRDefault="005C68D3" w:rsidP="00F81386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rFonts w:ascii="Arial Narrow" w:hAnsi="Arial Narrow"/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1671324846"/>
                <w:placeholder>
                  <w:docPart w:val="C60EB4A1AC4F4658AC1C779FD7E233CD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</w:p>
        </w:tc>
      </w:tr>
      <w:tr w:rsidR="005C68D3" w:rsidRPr="00F81386" w:rsidTr="00650FBF">
        <w:trPr>
          <w:trHeight w:hRule="exact" w:val="39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2" w:space="0" w:color="auto"/>
            </w:tcBorders>
            <w:vAlign w:val="center"/>
          </w:tcPr>
          <w:p w:rsidR="005C68D3" w:rsidRPr="008E4C8F" w:rsidRDefault="00F81386" w:rsidP="008E4C8F">
            <w:pPr>
              <w:spacing w:after="0"/>
              <w:ind w:right="-17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sdt>
          <w:sdtPr>
            <w:rPr>
              <w:rFonts w:ascii="Arial" w:hAnsi="Arial" w:cs="Arial"/>
              <w:sz w:val="20"/>
              <w:szCs w:val="18"/>
            </w:rPr>
            <w:id w:val="329179906"/>
            <w:placeholder>
              <w:docPart w:val="571BEB50018540EDB70C5C3010F485DC"/>
            </w:placeholder>
            <w:showingPlcHdr/>
            <w:text/>
          </w:sdtPr>
          <w:sdtEndPr/>
          <w:sdtContent>
            <w:tc>
              <w:tcPr>
                <w:tcW w:w="1350" w:type="dxa"/>
                <w:vMerge w:val="restar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790640977"/>
            <w:placeholder>
              <w:docPart w:val="194D7C1B7E60432FAEBB7BC6C73A8C1B"/>
            </w:placeholder>
            <w:showingPlcHdr/>
            <w:text/>
          </w:sdtPr>
          <w:sdtEndPr/>
          <w:sdtContent>
            <w:tc>
              <w:tcPr>
                <w:tcW w:w="49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8"/>
            </w:rPr>
            <w:id w:val="-1221598262"/>
            <w:placeholder>
              <w:docPart w:val="8EB300F81E884C6FB5DADAC6B07C31E8"/>
            </w:placeholder>
            <w:showingPlcHdr/>
            <w:text/>
          </w:sdtPr>
          <w:sdtEndPr/>
          <w:sdtContent>
            <w:tc>
              <w:tcPr>
                <w:tcW w:w="216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008080"/>
                </w:tcBorders>
              </w:tcPr>
              <w:p w:rsidR="005C68D3" w:rsidRPr="00F81386" w:rsidRDefault="00F81386" w:rsidP="00F81386">
                <w:pPr>
                  <w:spacing w:after="0"/>
                  <w:rPr>
                    <w:rFonts w:ascii="Arial" w:hAnsi="Arial" w:cs="Arial"/>
                    <w:sz w:val="20"/>
                    <w:szCs w:val="18"/>
                  </w:rPr>
                </w:pPr>
                <w:r w:rsidRPr="00F81386">
                  <w:rPr>
                    <w:rStyle w:val="PlaceholderText"/>
                    <w:sz w:val="20"/>
                  </w:rPr>
                  <w:t>Click here to enter text.</w:t>
                </w:r>
              </w:p>
            </w:tc>
          </w:sdtContent>
        </w:sdt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4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VP Rev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-859900520"/>
                <w:placeholder>
                  <w:docPart w:val="2D7DFB89DEE2460DB4F6C52096A3E01E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PASS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25483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>
                  <w:rPr>
                    <w:rFonts w:ascii="MS Gothic" w:eastAsia="MS Gothic" w:hAnsi="MS Gothic" w:cs="Arial" w:hint="eastAsia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 xml:space="preserve">FAIL     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195084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386" w:rsidRPr="00F81386">
                  <w:rPr>
                    <w:rFonts w:ascii="Segoe UI Symbol" w:eastAsia="MS Gothic" w:hAnsi="Segoe UI Symbol" w:cs="Segoe UI Symbol"/>
                    <w:kern w:val="32"/>
                    <w:sz w:val="18"/>
                    <w:szCs w:val="18"/>
                  </w:rPr>
                  <w:t>☐</w:t>
                </w:r>
              </w:sdtContent>
            </w:sdt>
          </w:p>
          <w:p w:rsidR="005C68D3" w:rsidRPr="00F81386" w:rsidRDefault="005C68D3" w:rsidP="008E4C8F">
            <w:pPr>
              <w:keepNext/>
              <w:spacing w:before="20" w:after="20"/>
              <w:rPr>
                <w:rFonts w:ascii="Arial Narrow" w:hAnsi="Arial Narrow" w:cs="Arial"/>
                <w:kern w:val="32"/>
                <w:sz w:val="18"/>
                <w:szCs w:val="18"/>
              </w:rPr>
            </w:pPr>
            <w:r w:rsidRPr="00F81386">
              <w:rPr>
                <w:rFonts w:ascii="Arial Narrow" w:hAnsi="Arial Narrow" w:cs="Arial"/>
                <w:kern w:val="32"/>
                <w:sz w:val="18"/>
                <w:szCs w:val="18"/>
              </w:rPr>
              <w:t>DATE:</w:t>
            </w:r>
            <w:sdt>
              <w:sdtPr>
                <w:rPr>
                  <w:rFonts w:ascii="Arial Narrow" w:hAnsi="Arial Narrow" w:cs="Arial"/>
                  <w:kern w:val="32"/>
                  <w:sz w:val="18"/>
                  <w:szCs w:val="18"/>
                </w:rPr>
                <w:id w:val="-577437162"/>
                <w:placeholder>
                  <w:docPart w:val="0F62BD1FEC5B4DAA8C2CB924EF1BD08B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rFonts w:ascii="Arial Narrow" w:hAnsi="Arial Narrow"/>
                  </w:rPr>
                  <w:t>Click here to enter text.</w:t>
                </w:r>
              </w:sdtContent>
            </w:sdt>
          </w:p>
        </w:tc>
      </w:tr>
      <w:tr w:rsidR="005C68D3" w:rsidRPr="008E4C8F" w:rsidTr="00650FBF">
        <w:trPr>
          <w:trHeight w:hRule="exact" w:val="399"/>
        </w:trPr>
        <w:tc>
          <w:tcPr>
            <w:tcW w:w="630" w:type="dxa"/>
            <w:vMerge/>
            <w:tcBorders>
              <w:top w:val="single" w:sz="4" w:space="0" w:color="auto"/>
              <w:left w:val="single" w:sz="12" w:space="0" w:color="008080"/>
              <w:bottom w:val="single" w:sz="12" w:space="0" w:color="008080"/>
              <w:right w:val="single" w:sz="2" w:space="0" w:color="auto"/>
            </w:tcBorders>
          </w:tcPr>
          <w:p w:rsidR="005C68D3" w:rsidRPr="008E4C8F" w:rsidRDefault="005C68D3" w:rsidP="008E4C8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2" w:space="0" w:color="auto"/>
              <w:bottom w:val="single" w:sz="12" w:space="0" w:color="008080"/>
              <w:right w:val="single" w:sz="4" w:space="0" w:color="auto"/>
            </w:tcBorders>
          </w:tcPr>
          <w:p w:rsidR="005C68D3" w:rsidRPr="008E4C8F" w:rsidRDefault="005C68D3" w:rsidP="008E4C8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8080"/>
              <w:right w:val="single" w:sz="4" w:space="0" w:color="auto"/>
            </w:tcBorders>
          </w:tcPr>
          <w:p w:rsidR="005C68D3" w:rsidRPr="008E4C8F" w:rsidRDefault="005C68D3" w:rsidP="008E4C8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8080"/>
              <w:right w:val="single" w:sz="12" w:space="0" w:color="008080"/>
            </w:tcBorders>
          </w:tcPr>
          <w:p w:rsidR="005C68D3" w:rsidRPr="008E4C8F" w:rsidRDefault="005C68D3" w:rsidP="008E4C8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008080"/>
              <w:bottom w:val="single" w:sz="12" w:space="0" w:color="auto"/>
              <w:right w:val="single" w:sz="4" w:space="0" w:color="auto"/>
            </w:tcBorders>
          </w:tcPr>
          <w:p w:rsidR="005C68D3" w:rsidRPr="00F81386" w:rsidRDefault="005C68D3" w:rsidP="00F81386">
            <w:pPr>
              <w:spacing w:after="0"/>
              <w:rPr>
                <w:sz w:val="18"/>
                <w:szCs w:val="18"/>
              </w:rPr>
            </w:pPr>
            <w:r w:rsidRPr="00F81386">
              <w:rPr>
                <w:rFonts w:ascii="Arial Narrow" w:hAnsi="Arial Narrow"/>
                <w:sz w:val="18"/>
                <w:szCs w:val="18"/>
              </w:rPr>
              <w:t>NCR #:</w:t>
            </w:r>
            <w:sdt>
              <w:sdtPr>
                <w:rPr>
                  <w:rFonts w:ascii="Arial Narrow" w:hAnsi="Arial Narrow"/>
                  <w:sz w:val="18"/>
                  <w:szCs w:val="18"/>
                </w:rPr>
                <w:id w:val="1015425361"/>
                <w:placeholder>
                  <w:docPart w:val="440FADD78AA143018AA6AEBE4DFAD8DE"/>
                </w:placeholder>
                <w:showingPlcHdr/>
                <w:text/>
              </w:sdtPr>
              <w:sdtEndPr/>
              <w:sdtContent>
                <w:r w:rsidR="00F81386" w:rsidRPr="00F81386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C68D3" w:rsidRPr="008E4C8F" w:rsidRDefault="005C68D3" w:rsidP="008E4C8F">
            <w:pPr>
              <w:tabs>
                <w:tab w:val="left" w:pos="-186"/>
              </w:tabs>
              <w:spacing w:after="0"/>
              <w:ind w:left="-276"/>
              <w:rPr>
                <w:sz w:val="18"/>
                <w:szCs w:val="18"/>
              </w:rPr>
            </w:pPr>
          </w:p>
        </w:tc>
      </w:tr>
      <w:tr w:rsidR="005C68D3" w:rsidRPr="008E4C8F" w:rsidTr="00650FBF">
        <w:trPr>
          <w:trHeight w:val="194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C68D3" w:rsidRPr="008E4C8F" w:rsidRDefault="005C68D3" w:rsidP="008E4C8F">
            <w:pPr>
              <w:tabs>
                <w:tab w:val="left" w:pos="-186"/>
              </w:tabs>
              <w:spacing w:after="0"/>
              <w:ind w:left="-276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E4C8F">
              <w:rPr>
                <w:rFonts w:ascii="Arial Narrow" w:hAnsi="Arial Narrow" w:cs="Arial"/>
                <w:sz w:val="18"/>
                <w:szCs w:val="18"/>
              </w:rPr>
              <w:t>Use continuation sheet if needed.</w:t>
            </w:r>
          </w:p>
        </w:tc>
      </w:tr>
    </w:tbl>
    <w:p w:rsidR="004A27C7" w:rsidRPr="00A46E7C" w:rsidRDefault="004A27C7" w:rsidP="00A46E7C">
      <w:pPr>
        <w:spacing w:after="0"/>
        <w:rPr>
          <w:rFonts w:ascii="Arial" w:eastAsiaTheme="majorEastAsia" w:hAnsi="Arial" w:cstheme="majorBidi"/>
          <w:b/>
          <w:bCs/>
          <w:sz w:val="32"/>
          <w:szCs w:val="28"/>
        </w:rPr>
      </w:pPr>
    </w:p>
    <w:sectPr w:rsidR="004A27C7" w:rsidRPr="00A46E7C" w:rsidSect="00191AEB">
      <w:footerReference w:type="default" r:id="rId23"/>
      <w:pgSz w:w="15840" w:h="12240" w:orient="landscape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B7" w:rsidRDefault="00CD75B7" w:rsidP="00660429">
      <w:r>
        <w:separator/>
      </w:r>
    </w:p>
    <w:p w:rsidR="00CD75B7" w:rsidRDefault="00CD75B7"/>
  </w:endnote>
  <w:endnote w:type="continuationSeparator" w:id="0">
    <w:p w:rsidR="00CD75B7" w:rsidRDefault="00CD75B7" w:rsidP="00660429">
      <w:r>
        <w:continuationSeparator/>
      </w:r>
    </w:p>
    <w:p w:rsidR="00CD75B7" w:rsidRDefault="00CD7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154" w:rsidRPr="001154D8" w:rsidRDefault="00692154" w:rsidP="001154D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6507B0" wp14:editId="2BBDB8C2">
          <wp:simplePos x="914400" y="8829675"/>
          <wp:positionH relativeFrom="page">
            <wp:align>center</wp:align>
          </wp:positionH>
          <wp:positionV relativeFrom="page">
            <wp:align>bottom</wp:align>
          </wp:positionV>
          <wp:extent cx="7772400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IB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154" w:rsidRDefault="00692154" w:rsidP="005E14F5">
    <w:pPr>
      <w:pStyle w:val="Header"/>
      <w:tabs>
        <w:tab w:val="clear" w:pos="4320"/>
        <w:tab w:val="clear" w:pos="8640"/>
        <w:tab w:val="right" w:pos="9360"/>
      </w:tabs>
      <w:ind w:left="1152"/>
      <w:rPr>
        <w:rFonts w:cs="Arial"/>
        <w:b/>
        <w:szCs w:val="18"/>
      </w:rPr>
    </w:pPr>
  </w:p>
  <w:p w:rsidR="00692154" w:rsidRPr="005E14F5" w:rsidRDefault="00692154" w:rsidP="005E14F5">
    <w:pPr>
      <w:pStyle w:val="Header"/>
      <w:tabs>
        <w:tab w:val="clear" w:pos="4320"/>
        <w:tab w:val="clear" w:pos="8640"/>
        <w:tab w:val="right" w:pos="9360"/>
      </w:tabs>
      <w:ind w:left="1152"/>
      <w:rPr>
        <w:szCs w:val="18"/>
      </w:rPr>
    </w:pPr>
    <w:r>
      <w:rPr>
        <w:rFonts w:cs="Arial"/>
        <w:b/>
        <w:noProof/>
        <w:szCs w:val="18"/>
      </w:rPr>
      <w:drawing>
        <wp:anchor distT="0" distB="0" distL="114300" distR="114300" simplePos="0" relativeHeight="251656704" behindDoc="0" locked="0" layoutInCell="1" allowOverlap="0" wp14:anchorId="1F0C97B0" wp14:editId="1F0C97B1">
          <wp:simplePos x="0" y="0"/>
          <wp:positionH relativeFrom="margin">
            <wp:align>left</wp:align>
          </wp:positionH>
          <wp:positionV relativeFrom="bottomMargin">
            <wp:posOffset>91440</wp:posOffset>
          </wp:positionV>
          <wp:extent cx="622300" cy="571500"/>
          <wp:effectExtent l="19050" t="0" r="6350" b="0"/>
          <wp:wrapThrough wrapText="bothSides">
            <wp:wrapPolygon edited="0">
              <wp:start x="-661" y="0"/>
              <wp:lineTo x="-661" y="20880"/>
              <wp:lineTo x="21820" y="20880"/>
              <wp:lineTo x="21820" y="0"/>
              <wp:lineTo x="-661" y="0"/>
            </wp:wrapPolygon>
          </wp:wrapThrough>
          <wp:docPr id="8" name="Picture 8" descr="FRIB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FRIB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04000">
      <w:rPr>
        <w:rFonts w:cs="Arial"/>
        <w:b/>
        <w:szCs w:val="18"/>
      </w:rPr>
      <w:t>Facility for Rare Isotope Beams</w:t>
    </w:r>
    <w:r w:rsidRPr="00804000">
      <w:rPr>
        <w:rFonts w:cs="Arial"/>
        <w:szCs w:val="18"/>
      </w:rPr>
      <w:br/>
      <w:t>U.S. Department of Energy Office of Science | Michigan State University</w:t>
    </w:r>
    <w:r w:rsidRPr="00804000">
      <w:rPr>
        <w:rFonts w:cs="Arial"/>
        <w:szCs w:val="18"/>
      </w:rPr>
      <w:br/>
      <w:t>East Lansing, MI 48824-1321 • Ph: (517) 355-9672 • Fax: (517) 353-5967</w:t>
    </w:r>
    <w:r w:rsidRPr="00804000">
      <w:rPr>
        <w:rFonts w:cs="Arial"/>
        <w:szCs w:val="18"/>
      </w:rPr>
      <w:br/>
      <w:t>www.frib.msu.edu</w:t>
    </w:r>
    <w:r>
      <w:rPr>
        <w:rFonts w:cs="Arial"/>
        <w:szCs w:val="18"/>
      </w:rPr>
      <w:tab/>
    </w:r>
    <w:sdt>
      <w:sdtPr>
        <w:rPr>
          <w:rFonts w:cs="Arial"/>
          <w:noProof/>
          <w:szCs w:val="18"/>
        </w:rPr>
        <w:alias w:val="Publish Date"/>
        <w:id w:val="-975751268"/>
        <w:dataBinding w:prefixMappings="xmlns:ns0='http://schemas.microsoft.com/office/2006/coverPageProps' " w:xpath="/ns0:CoverPageProperties[1]/ns0:PublishDate[1]" w:storeItemID="{55AF091B-3C7A-41E3-B477-F2FDAA23CFDA}"/>
        <w:date w:fullDate="2009-11-24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rFonts w:cs="Arial"/>
            <w:noProof/>
            <w:szCs w:val="18"/>
          </w:rPr>
          <w:t>11/24/2009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1" w:rsidRPr="001154D8" w:rsidRDefault="00924CE1" w:rsidP="001154D8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0ED4B40" wp14:editId="30EBFF08">
          <wp:simplePos x="0" y="0"/>
          <wp:positionH relativeFrom="page">
            <wp:posOffset>278027</wp:posOffset>
          </wp:positionH>
          <wp:positionV relativeFrom="page">
            <wp:posOffset>6858000</wp:posOffset>
          </wp:positionV>
          <wp:extent cx="7772400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IB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B7" w:rsidRDefault="00CD75B7" w:rsidP="00660429">
      <w:r>
        <w:separator/>
      </w:r>
    </w:p>
    <w:p w:rsidR="00CD75B7" w:rsidRDefault="00CD75B7"/>
  </w:footnote>
  <w:footnote w:type="continuationSeparator" w:id="0">
    <w:p w:rsidR="00CD75B7" w:rsidRDefault="00CD75B7" w:rsidP="00660429">
      <w:r>
        <w:continuationSeparator/>
      </w:r>
    </w:p>
    <w:p w:rsidR="00CD75B7" w:rsidRDefault="00CD75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154" w:rsidRPr="00E26525" w:rsidRDefault="00924CE1" w:rsidP="00A45F6F">
    <w:pPr>
      <w:pStyle w:val="Header"/>
      <w:tabs>
        <w:tab w:val="clear" w:pos="4320"/>
        <w:tab w:val="clear" w:pos="8640"/>
        <w:tab w:val="left" w:pos="5580"/>
        <w:tab w:val="right" w:pos="9360"/>
      </w:tabs>
      <w:rPr>
        <w:sz w:val="20"/>
        <w:szCs w:val="20"/>
      </w:rPr>
    </w:pPr>
    <w:r>
      <w:rPr>
        <w:sz w:val="20"/>
        <w:szCs w:val="20"/>
      </w:rPr>
      <w:t>Facility for Rare Isotope Beams</w:t>
    </w:r>
    <w:r>
      <w:rPr>
        <w:sz w:val="20"/>
        <w:szCs w:val="20"/>
      </w:rPr>
      <w:ptab w:relativeTo="margin" w:alignment="right" w:leader="none"/>
    </w:r>
    <w:r w:rsidR="00692154" w:rsidRPr="00E26525">
      <w:rPr>
        <w:sz w:val="20"/>
        <w:szCs w:val="20"/>
      </w:rPr>
      <w:t>FR</w:t>
    </w:r>
    <w:r w:rsidR="00692154">
      <w:rPr>
        <w:sz w:val="20"/>
        <w:szCs w:val="20"/>
      </w:rPr>
      <w:t>IB-</w:t>
    </w:r>
    <w:sdt>
      <w:sdtPr>
        <w:rPr>
          <w:sz w:val="20"/>
          <w:szCs w:val="20"/>
        </w:rPr>
        <w:alias w:val="Subject"/>
        <w:tag w:val=""/>
        <w:id w:val="-542601619"/>
        <w:placeholder>
          <w:docPart w:val="22A55EC2CAE84DA5AA8D7CE927DD924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20"/>
            <w:szCs w:val="20"/>
          </w:rPr>
          <w:t>T#####-VP-######-R001</w:t>
        </w:r>
      </w:sdtContent>
    </w:sdt>
  </w:p>
  <w:p w:rsidR="00692154" w:rsidRPr="00E26525" w:rsidRDefault="00CD75B7" w:rsidP="005C68D3">
    <w:pPr>
      <w:pStyle w:val="Header"/>
      <w:tabs>
        <w:tab w:val="clear" w:pos="4320"/>
        <w:tab w:val="clear" w:pos="8640"/>
        <w:tab w:val="center" w:pos="7200"/>
        <w:tab w:val="right" w:pos="9360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677546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2891">
          <w:rPr>
            <w:i/>
            <w:sz w:val="20"/>
            <w:szCs w:val="20"/>
          </w:rPr>
          <w:t>Acceptance Criteria Listing_ACL form_R008</w:t>
        </w:r>
      </w:sdtContent>
    </w:sdt>
    <w:r w:rsidR="00924CE1">
      <w:rPr>
        <w:i/>
        <w:sz w:val="20"/>
        <w:szCs w:val="20"/>
      </w:rPr>
      <w:ptab w:relativeTo="margin" w:alignment="right" w:leader="none"/>
    </w:r>
    <w:r w:rsidR="00692154" w:rsidRPr="00E26525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id w:val="-84856237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92154">
          <w:rPr>
            <w:sz w:val="20"/>
            <w:szCs w:val="20"/>
          </w:rPr>
          <w:t>DD Month YYYY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154" w:rsidRPr="00F375D8" w:rsidRDefault="00692154" w:rsidP="002667DC">
    <w:pPr>
      <w:pStyle w:val="Header"/>
      <w:tabs>
        <w:tab w:val="clear" w:pos="8640"/>
        <w:tab w:val="right" w:pos="9360"/>
      </w:tabs>
    </w:pPr>
    <w:r w:rsidRPr="00F375D8">
      <w:t>Facility for Rare Isotope Beams</w:t>
    </w:r>
    <w:r>
      <w:tab/>
      <w:t xml:space="preserve">     </w:t>
    </w:r>
    <w:r w:rsidRPr="00F375D8">
      <w:tab/>
    </w:r>
    <w:fldSimple w:instr=" FILENAME   \* MERGEFORMAT ">
      <w:r w:rsidR="00CD75B7">
        <w:rPr>
          <w:noProof/>
        </w:rPr>
        <w:t>Document1</w:t>
      </w:r>
    </w:fldSimple>
    <w:r w:rsidRPr="00F375D8">
      <w:t xml:space="preserve">  </w:t>
    </w:r>
    <w:r w:rsidRPr="0039298B">
      <w:rPr>
        <w:rFonts w:cs="Arial"/>
        <w:noProof/>
        <w:szCs w:val="18"/>
      </w:rPr>
      <w:t xml:space="preserve">Page </w:t>
    </w:r>
    <w:r w:rsidRPr="0039298B">
      <w:rPr>
        <w:rFonts w:cs="Arial"/>
        <w:noProof/>
        <w:szCs w:val="18"/>
      </w:rPr>
      <w:fldChar w:fldCharType="begin"/>
    </w:r>
    <w:r w:rsidRPr="0039298B">
      <w:rPr>
        <w:rFonts w:cs="Arial"/>
        <w:noProof/>
        <w:szCs w:val="18"/>
      </w:rPr>
      <w:instrText xml:space="preserve"> PAGE </w:instrText>
    </w:r>
    <w:r w:rsidRPr="0039298B">
      <w:rPr>
        <w:rFonts w:cs="Arial"/>
        <w:noProof/>
        <w:szCs w:val="18"/>
      </w:rPr>
      <w:fldChar w:fldCharType="separate"/>
    </w:r>
    <w:r>
      <w:rPr>
        <w:rFonts w:cs="Arial"/>
        <w:noProof/>
        <w:szCs w:val="18"/>
      </w:rPr>
      <w:t>4</w:t>
    </w:r>
    <w:r w:rsidRPr="0039298B">
      <w:rPr>
        <w:rFonts w:cs="Arial"/>
        <w:noProof/>
        <w:szCs w:val="18"/>
      </w:rPr>
      <w:fldChar w:fldCharType="end"/>
    </w:r>
    <w:r w:rsidRPr="0039298B">
      <w:rPr>
        <w:rFonts w:cs="Arial"/>
        <w:noProof/>
        <w:szCs w:val="18"/>
      </w:rPr>
      <w:t xml:space="preserve"> of </w:t>
    </w:r>
    <w:r w:rsidRPr="0039298B">
      <w:rPr>
        <w:rFonts w:cs="Arial"/>
        <w:noProof/>
        <w:szCs w:val="18"/>
      </w:rPr>
      <w:fldChar w:fldCharType="begin"/>
    </w:r>
    <w:r w:rsidRPr="0039298B">
      <w:rPr>
        <w:rFonts w:cs="Arial"/>
        <w:noProof/>
        <w:szCs w:val="18"/>
      </w:rPr>
      <w:instrText xml:space="preserve"> NUMPAGES  </w:instrText>
    </w:r>
    <w:r w:rsidRPr="0039298B">
      <w:rPr>
        <w:rFonts w:cs="Arial"/>
        <w:noProof/>
        <w:szCs w:val="18"/>
      </w:rPr>
      <w:fldChar w:fldCharType="separate"/>
    </w:r>
    <w:r w:rsidR="00CD75B7">
      <w:rPr>
        <w:rFonts w:cs="Arial"/>
        <w:noProof/>
        <w:szCs w:val="18"/>
      </w:rPr>
      <w:t>3</w:t>
    </w:r>
    <w:r w:rsidRPr="0039298B">
      <w:rPr>
        <w:rFonts w:cs="Arial"/>
        <w:noProof/>
        <w:szCs w:val="18"/>
      </w:rPr>
      <w:fldChar w:fldCharType="end"/>
    </w:r>
  </w:p>
  <w:p w:rsidR="00692154" w:rsidRPr="00B87710" w:rsidRDefault="00CD75B7" w:rsidP="00B87710">
    <w:pPr>
      <w:pStyle w:val="Header"/>
      <w:tabs>
        <w:tab w:val="clear" w:pos="4320"/>
        <w:tab w:val="clear" w:pos="8640"/>
        <w:tab w:val="left" w:pos="3735"/>
      </w:tabs>
      <w:rPr>
        <w:i/>
      </w:rPr>
    </w:pPr>
    <w:sdt>
      <w:sdtPr>
        <w:rPr>
          <w:i/>
        </w:rPr>
        <w:alias w:val="Title"/>
        <w:id w:val="3231739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2891">
          <w:rPr>
            <w:i/>
          </w:rPr>
          <w:t>Acceptance Criteria Listing_ACL form_R008</w:t>
        </w:r>
      </w:sdtContent>
    </w:sdt>
  </w:p>
  <w:p w:rsidR="00692154" w:rsidRDefault="0069215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1" w:rsidRPr="00E26525" w:rsidRDefault="00924CE1" w:rsidP="00A45F6F">
    <w:pPr>
      <w:pStyle w:val="Header"/>
      <w:tabs>
        <w:tab w:val="clear" w:pos="4320"/>
        <w:tab w:val="clear" w:pos="8640"/>
        <w:tab w:val="left" w:pos="5580"/>
        <w:tab w:val="right" w:pos="9360"/>
      </w:tabs>
      <w:rPr>
        <w:sz w:val="20"/>
        <w:szCs w:val="20"/>
      </w:rPr>
    </w:pPr>
    <w:r>
      <w:rPr>
        <w:sz w:val="20"/>
        <w:szCs w:val="20"/>
      </w:rPr>
      <w:t>Facility for Rare Isotope Beams</w:t>
    </w:r>
    <w:r>
      <w:rPr>
        <w:sz w:val="20"/>
        <w:szCs w:val="20"/>
      </w:rPr>
      <w:ptab w:relativeTo="margin" w:alignment="right" w:leader="none"/>
    </w:r>
    <w:r w:rsidRPr="00E26525">
      <w:rPr>
        <w:sz w:val="20"/>
        <w:szCs w:val="20"/>
      </w:rPr>
      <w:t>FR</w:t>
    </w:r>
    <w:r>
      <w:rPr>
        <w:sz w:val="20"/>
        <w:szCs w:val="20"/>
      </w:rPr>
      <w:t>IB-</w:t>
    </w:r>
    <w:sdt>
      <w:sdtPr>
        <w:rPr>
          <w:sz w:val="20"/>
          <w:szCs w:val="20"/>
        </w:rPr>
        <w:alias w:val="Subject"/>
        <w:tag w:val=""/>
        <w:id w:val="133456391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20"/>
            <w:szCs w:val="20"/>
          </w:rPr>
          <w:t>T#####-VP-######-R001</w:t>
        </w:r>
      </w:sdtContent>
    </w:sdt>
    <w:r w:rsidRPr="00E26525">
      <w:rPr>
        <w:sz w:val="20"/>
        <w:szCs w:val="20"/>
      </w:rPr>
      <w:t xml:space="preserve"> </w:t>
    </w:r>
    <w:r w:rsidRPr="00E26525">
      <w:rPr>
        <w:rFonts w:cs="Arial"/>
        <w:noProof/>
        <w:sz w:val="20"/>
        <w:szCs w:val="20"/>
      </w:rPr>
      <w:t xml:space="preserve">Page </w:t>
    </w:r>
    <w:r w:rsidRPr="00E26525">
      <w:rPr>
        <w:rFonts w:cs="Arial"/>
        <w:noProof/>
        <w:sz w:val="20"/>
        <w:szCs w:val="20"/>
      </w:rPr>
      <w:fldChar w:fldCharType="begin"/>
    </w:r>
    <w:r w:rsidRPr="00E26525">
      <w:rPr>
        <w:rFonts w:cs="Arial"/>
        <w:noProof/>
        <w:sz w:val="20"/>
        <w:szCs w:val="20"/>
      </w:rPr>
      <w:instrText xml:space="preserve"> PAGE </w:instrText>
    </w:r>
    <w:r w:rsidRPr="00E26525">
      <w:rPr>
        <w:rFonts w:cs="Arial"/>
        <w:noProof/>
        <w:sz w:val="20"/>
        <w:szCs w:val="20"/>
      </w:rPr>
      <w:fldChar w:fldCharType="separate"/>
    </w:r>
    <w:r w:rsidR="00CD75B7">
      <w:rPr>
        <w:rFonts w:cs="Arial"/>
        <w:noProof/>
        <w:sz w:val="20"/>
        <w:szCs w:val="20"/>
      </w:rPr>
      <w:t>3</w:t>
    </w:r>
    <w:r w:rsidRPr="00E26525">
      <w:rPr>
        <w:rFonts w:cs="Arial"/>
        <w:noProof/>
        <w:sz w:val="20"/>
        <w:szCs w:val="20"/>
      </w:rPr>
      <w:fldChar w:fldCharType="end"/>
    </w:r>
    <w:r w:rsidRPr="00E26525">
      <w:rPr>
        <w:rFonts w:cs="Arial"/>
        <w:noProof/>
        <w:sz w:val="20"/>
        <w:szCs w:val="20"/>
      </w:rPr>
      <w:t xml:space="preserve"> of </w:t>
    </w:r>
    <w:r>
      <w:rPr>
        <w:rFonts w:cs="Arial"/>
        <w:noProof/>
        <w:sz w:val="20"/>
        <w:szCs w:val="20"/>
      </w:rPr>
      <w:t>3</w:t>
    </w:r>
  </w:p>
  <w:p w:rsidR="00924CE1" w:rsidRPr="00E26525" w:rsidRDefault="00CD75B7" w:rsidP="005C68D3">
    <w:pPr>
      <w:pStyle w:val="Header"/>
      <w:tabs>
        <w:tab w:val="clear" w:pos="4320"/>
        <w:tab w:val="clear" w:pos="8640"/>
        <w:tab w:val="center" w:pos="7200"/>
        <w:tab w:val="right" w:pos="9360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205751024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2891">
          <w:rPr>
            <w:i/>
            <w:sz w:val="20"/>
            <w:szCs w:val="20"/>
          </w:rPr>
          <w:t>Acceptance Criteria Listing_ACL form_R008</w:t>
        </w:r>
      </w:sdtContent>
    </w:sdt>
    <w:r w:rsidR="00924CE1">
      <w:rPr>
        <w:i/>
        <w:sz w:val="20"/>
        <w:szCs w:val="20"/>
      </w:rPr>
      <w:ptab w:relativeTo="margin" w:alignment="right" w:leader="none"/>
    </w:r>
    <w:r w:rsidR="00924CE1" w:rsidRPr="00E26525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id w:val="38422210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24CE1">
          <w:rPr>
            <w:sz w:val="20"/>
            <w:szCs w:val="20"/>
          </w:rPr>
          <w:t>DD Month YYYY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A0A0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EA98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70A9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D864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1E9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D05C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AC2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4AE7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7E1D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5A5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9E64C73"/>
    <w:multiLevelType w:val="hybridMultilevel"/>
    <w:tmpl w:val="1BF6ED74"/>
    <w:lvl w:ilvl="0" w:tplc="BD1204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C1B7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35460D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A8840F2"/>
    <w:multiLevelType w:val="hybridMultilevel"/>
    <w:tmpl w:val="B61CED0A"/>
    <w:lvl w:ilvl="0" w:tplc="1DCC61DA">
      <w:start w:val="1"/>
      <w:numFmt w:val="bullet"/>
      <w:pStyle w:val="KeyConceptBullets"/>
      <w:lvlText w:val="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8469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5">
    <w:nsid w:val="4DD9495A"/>
    <w:multiLevelType w:val="multilevel"/>
    <w:tmpl w:val="8A682390"/>
    <w:styleLink w:val="FRIB3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16">
    <w:nsid w:val="52751FFB"/>
    <w:multiLevelType w:val="hybridMultilevel"/>
    <w:tmpl w:val="0C382FFC"/>
    <w:lvl w:ilvl="0" w:tplc="BD1204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BF22BA"/>
    <w:multiLevelType w:val="multilevel"/>
    <w:tmpl w:val="4CFCC7D4"/>
    <w:lvl w:ilvl="0">
      <w:start w:val="1"/>
      <w:numFmt w:val="decimal"/>
      <w:pStyle w:val="Heading2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1152"/>
        </w:tabs>
        <w:ind w:left="0" w:firstLine="0"/>
      </w:pPr>
      <w:rPr>
        <w:rFonts w:ascii="Arial" w:hAnsi="Arial" w:cs="Arial"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5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18">
    <w:nsid w:val="69ED753C"/>
    <w:multiLevelType w:val="hybridMultilevel"/>
    <w:tmpl w:val="EA66EFDA"/>
    <w:lvl w:ilvl="0" w:tplc="80360F0E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ttachedTemplate r:id="rId1"/>
  <w:linkStyles/>
  <w:documentProtection w:edit="forms" w:enforcement="0"/>
  <w:styleLockTheme/>
  <w:styleLockQFSet/>
  <w:defaultTabStop w:val="1152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B7"/>
    <w:rsid w:val="00004DF5"/>
    <w:rsid w:val="00023977"/>
    <w:rsid w:val="00035683"/>
    <w:rsid w:val="0004577B"/>
    <w:rsid w:val="000741F6"/>
    <w:rsid w:val="000814BA"/>
    <w:rsid w:val="000820B9"/>
    <w:rsid w:val="00086FAE"/>
    <w:rsid w:val="00096E10"/>
    <w:rsid w:val="000A5905"/>
    <w:rsid w:val="000B10D6"/>
    <w:rsid w:val="000B6C67"/>
    <w:rsid w:val="000C230C"/>
    <w:rsid w:val="000C57BA"/>
    <w:rsid w:val="000D1D9A"/>
    <w:rsid w:val="000D3D2E"/>
    <w:rsid w:val="000D7E09"/>
    <w:rsid w:val="000E4F19"/>
    <w:rsid w:val="000E4F25"/>
    <w:rsid w:val="000E6BF7"/>
    <w:rsid w:val="000F06A1"/>
    <w:rsid w:val="000F14B0"/>
    <w:rsid w:val="00103299"/>
    <w:rsid w:val="00107BD9"/>
    <w:rsid w:val="001154D8"/>
    <w:rsid w:val="00116B4B"/>
    <w:rsid w:val="00127394"/>
    <w:rsid w:val="00146199"/>
    <w:rsid w:val="00146EAD"/>
    <w:rsid w:val="00150659"/>
    <w:rsid w:val="00152A35"/>
    <w:rsid w:val="00154C51"/>
    <w:rsid w:val="001612BD"/>
    <w:rsid w:val="0018386F"/>
    <w:rsid w:val="0018763E"/>
    <w:rsid w:val="00191AEB"/>
    <w:rsid w:val="0019525A"/>
    <w:rsid w:val="00195F9F"/>
    <w:rsid w:val="00196AA2"/>
    <w:rsid w:val="001B00A3"/>
    <w:rsid w:val="001B1A3A"/>
    <w:rsid w:val="001C66BD"/>
    <w:rsid w:val="001E1DD2"/>
    <w:rsid w:val="001E65CE"/>
    <w:rsid w:val="002021CD"/>
    <w:rsid w:val="0021294D"/>
    <w:rsid w:val="00214884"/>
    <w:rsid w:val="00220BED"/>
    <w:rsid w:val="00227AC0"/>
    <w:rsid w:val="00252897"/>
    <w:rsid w:val="00261266"/>
    <w:rsid w:val="00264D07"/>
    <w:rsid w:val="002656A6"/>
    <w:rsid w:val="002667DC"/>
    <w:rsid w:val="0027114E"/>
    <w:rsid w:val="00271A62"/>
    <w:rsid w:val="0027622A"/>
    <w:rsid w:val="0028195E"/>
    <w:rsid w:val="00282816"/>
    <w:rsid w:val="00283A86"/>
    <w:rsid w:val="00285CF5"/>
    <w:rsid w:val="00292545"/>
    <w:rsid w:val="00293FF0"/>
    <w:rsid w:val="002A2B99"/>
    <w:rsid w:val="002B7BA9"/>
    <w:rsid w:val="002E19F3"/>
    <w:rsid w:val="002E1FA1"/>
    <w:rsid w:val="002E4B2B"/>
    <w:rsid w:val="002E7ED8"/>
    <w:rsid w:val="002F142F"/>
    <w:rsid w:val="002F3F7F"/>
    <w:rsid w:val="002F68CE"/>
    <w:rsid w:val="002F7DD9"/>
    <w:rsid w:val="00332E45"/>
    <w:rsid w:val="0036216D"/>
    <w:rsid w:val="003634FC"/>
    <w:rsid w:val="0036375A"/>
    <w:rsid w:val="00374DF7"/>
    <w:rsid w:val="00375C14"/>
    <w:rsid w:val="003829C0"/>
    <w:rsid w:val="003864A0"/>
    <w:rsid w:val="0039298B"/>
    <w:rsid w:val="00396A51"/>
    <w:rsid w:val="003B4789"/>
    <w:rsid w:val="003B4B0B"/>
    <w:rsid w:val="003B4BF0"/>
    <w:rsid w:val="003B4C91"/>
    <w:rsid w:val="003B75B6"/>
    <w:rsid w:val="003D0DF2"/>
    <w:rsid w:val="003D1153"/>
    <w:rsid w:val="003D16E4"/>
    <w:rsid w:val="003D56C3"/>
    <w:rsid w:val="003D7EC5"/>
    <w:rsid w:val="003E0462"/>
    <w:rsid w:val="003E2847"/>
    <w:rsid w:val="003F291F"/>
    <w:rsid w:val="00420EC9"/>
    <w:rsid w:val="004242A4"/>
    <w:rsid w:val="00425A4D"/>
    <w:rsid w:val="0043544C"/>
    <w:rsid w:val="00444700"/>
    <w:rsid w:val="004509AC"/>
    <w:rsid w:val="004606AB"/>
    <w:rsid w:val="00464A50"/>
    <w:rsid w:val="00471D2A"/>
    <w:rsid w:val="00477194"/>
    <w:rsid w:val="004920C5"/>
    <w:rsid w:val="004A27C7"/>
    <w:rsid w:val="004B1EB2"/>
    <w:rsid w:val="004B50AB"/>
    <w:rsid w:val="004B58D1"/>
    <w:rsid w:val="004B7C9D"/>
    <w:rsid w:val="004C27F4"/>
    <w:rsid w:val="004C406B"/>
    <w:rsid w:val="004C4E12"/>
    <w:rsid w:val="004C675F"/>
    <w:rsid w:val="004E695B"/>
    <w:rsid w:val="004E7428"/>
    <w:rsid w:val="004F437C"/>
    <w:rsid w:val="00504148"/>
    <w:rsid w:val="005073DE"/>
    <w:rsid w:val="00514EF1"/>
    <w:rsid w:val="005158DA"/>
    <w:rsid w:val="005219D7"/>
    <w:rsid w:val="00530052"/>
    <w:rsid w:val="00572FFC"/>
    <w:rsid w:val="00575725"/>
    <w:rsid w:val="00575DF0"/>
    <w:rsid w:val="0058123E"/>
    <w:rsid w:val="005813ED"/>
    <w:rsid w:val="00595C72"/>
    <w:rsid w:val="005B03CF"/>
    <w:rsid w:val="005B3402"/>
    <w:rsid w:val="005C68D3"/>
    <w:rsid w:val="005D3EFD"/>
    <w:rsid w:val="005D754B"/>
    <w:rsid w:val="005E14F5"/>
    <w:rsid w:val="005E3E8E"/>
    <w:rsid w:val="005E6532"/>
    <w:rsid w:val="005F049D"/>
    <w:rsid w:val="005F57B8"/>
    <w:rsid w:val="00600236"/>
    <w:rsid w:val="00601DA4"/>
    <w:rsid w:val="00615E60"/>
    <w:rsid w:val="00630841"/>
    <w:rsid w:val="006420CF"/>
    <w:rsid w:val="006451D4"/>
    <w:rsid w:val="00650D63"/>
    <w:rsid w:val="00650FBF"/>
    <w:rsid w:val="00652009"/>
    <w:rsid w:val="00660429"/>
    <w:rsid w:val="006639D9"/>
    <w:rsid w:val="0067053B"/>
    <w:rsid w:val="006725CD"/>
    <w:rsid w:val="00680EE6"/>
    <w:rsid w:val="006816A7"/>
    <w:rsid w:val="00691A4D"/>
    <w:rsid w:val="00692154"/>
    <w:rsid w:val="006948B4"/>
    <w:rsid w:val="006A1D30"/>
    <w:rsid w:val="006A42C9"/>
    <w:rsid w:val="006B038B"/>
    <w:rsid w:val="006B08B8"/>
    <w:rsid w:val="006B1A19"/>
    <w:rsid w:val="006C3C22"/>
    <w:rsid w:val="006E1AAB"/>
    <w:rsid w:val="006E409C"/>
    <w:rsid w:val="006E49B9"/>
    <w:rsid w:val="006E5FA5"/>
    <w:rsid w:val="006F14ED"/>
    <w:rsid w:val="00700256"/>
    <w:rsid w:val="00701838"/>
    <w:rsid w:val="00702EAB"/>
    <w:rsid w:val="00714520"/>
    <w:rsid w:val="007271ED"/>
    <w:rsid w:val="0072784E"/>
    <w:rsid w:val="007416DB"/>
    <w:rsid w:val="00747CB1"/>
    <w:rsid w:val="007536D7"/>
    <w:rsid w:val="00755216"/>
    <w:rsid w:val="00771EB8"/>
    <w:rsid w:val="00775E64"/>
    <w:rsid w:val="00781735"/>
    <w:rsid w:val="007818F9"/>
    <w:rsid w:val="00794258"/>
    <w:rsid w:val="00794E06"/>
    <w:rsid w:val="0079716E"/>
    <w:rsid w:val="007B13D0"/>
    <w:rsid w:val="007B49AF"/>
    <w:rsid w:val="007B757F"/>
    <w:rsid w:val="007C1A72"/>
    <w:rsid w:val="007C203B"/>
    <w:rsid w:val="007E67D4"/>
    <w:rsid w:val="007F20A8"/>
    <w:rsid w:val="007F6D7F"/>
    <w:rsid w:val="00800B8E"/>
    <w:rsid w:val="00804000"/>
    <w:rsid w:val="0080710D"/>
    <w:rsid w:val="008077B9"/>
    <w:rsid w:val="0082504E"/>
    <w:rsid w:val="008334E0"/>
    <w:rsid w:val="00836F6E"/>
    <w:rsid w:val="008525DD"/>
    <w:rsid w:val="0086018E"/>
    <w:rsid w:val="00867367"/>
    <w:rsid w:val="00892336"/>
    <w:rsid w:val="008A2AEB"/>
    <w:rsid w:val="008A69CF"/>
    <w:rsid w:val="008B2891"/>
    <w:rsid w:val="008D0DFA"/>
    <w:rsid w:val="008E3CF5"/>
    <w:rsid w:val="008E4C8F"/>
    <w:rsid w:val="008E69A5"/>
    <w:rsid w:val="008F12C7"/>
    <w:rsid w:val="008F4F41"/>
    <w:rsid w:val="00917445"/>
    <w:rsid w:val="00924CE1"/>
    <w:rsid w:val="00940B7E"/>
    <w:rsid w:val="00955389"/>
    <w:rsid w:val="00961688"/>
    <w:rsid w:val="00991331"/>
    <w:rsid w:val="00997A9E"/>
    <w:rsid w:val="009A50EC"/>
    <w:rsid w:val="009A7578"/>
    <w:rsid w:val="009A7C25"/>
    <w:rsid w:val="009C65F4"/>
    <w:rsid w:val="009D1764"/>
    <w:rsid w:val="009F18F8"/>
    <w:rsid w:val="009F393B"/>
    <w:rsid w:val="009F5BE7"/>
    <w:rsid w:val="00A05859"/>
    <w:rsid w:val="00A12CD8"/>
    <w:rsid w:val="00A15EC5"/>
    <w:rsid w:val="00A23DE7"/>
    <w:rsid w:val="00A23F98"/>
    <w:rsid w:val="00A4529D"/>
    <w:rsid w:val="00A45A39"/>
    <w:rsid w:val="00A45F6F"/>
    <w:rsid w:val="00A46E7C"/>
    <w:rsid w:val="00A4701B"/>
    <w:rsid w:val="00A539F1"/>
    <w:rsid w:val="00A61B54"/>
    <w:rsid w:val="00A830AF"/>
    <w:rsid w:val="00A95CB7"/>
    <w:rsid w:val="00AA328D"/>
    <w:rsid w:val="00AA39F2"/>
    <w:rsid w:val="00AB5F74"/>
    <w:rsid w:val="00AC31B2"/>
    <w:rsid w:val="00AD6D0F"/>
    <w:rsid w:val="00AD7C74"/>
    <w:rsid w:val="00AF1C41"/>
    <w:rsid w:val="00AF44D9"/>
    <w:rsid w:val="00B12505"/>
    <w:rsid w:val="00B2507A"/>
    <w:rsid w:val="00B2560B"/>
    <w:rsid w:val="00B32F38"/>
    <w:rsid w:val="00B3505F"/>
    <w:rsid w:val="00B40410"/>
    <w:rsid w:val="00B474EC"/>
    <w:rsid w:val="00B50485"/>
    <w:rsid w:val="00B508EC"/>
    <w:rsid w:val="00B572ED"/>
    <w:rsid w:val="00B86451"/>
    <w:rsid w:val="00B87710"/>
    <w:rsid w:val="00BB298A"/>
    <w:rsid w:val="00BB4459"/>
    <w:rsid w:val="00BB5ED3"/>
    <w:rsid w:val="00BC7E66"/>
    <w:rsid w:val="00BD66FB"/>
    <w:rsid w:val="00BE2AC7"/>
    <w:rsid w:val="00BE51ED"/>
    <w:rsid w:val="00BE7752"/>
    <w:rsid w:val="00BF6239"/>
    <w:rsid w:val="00C0054B"/>
    <w:rsid w:val="00C01A3E"/>
    <w:rsid w:val="00C1647F"/>
    <w:rsid w:val="00C2099A"/>
    <w:rsid w:val="00C26375"/>
    <w:rsid w:val="00C327E8"/>
    <w:rsid w:val="00C40745"/>
    <w:rsid w:val="00C43A8C"/>
    <w:rsid w:val="00C5639F"/>
    <w:rsid w:val="00C71E40"/>
    <w:rsid w:val="00C74764"/>
    <w:rsid w:val="00C7560D"/>
    <w:rsid w:val="00C84C61"/>
    <w:rsid w:val="00C90CC4"/>
    <w:rsid w:val="00C96859"/>
    <w:rsid w:val="00CA328C"/>
    <w:rsid w:val="00CA4E67"/>
    <w:rsid w:val="00CA5372"/>
    <w:rsid w:val="00CC22F9"/>
    <w:rsid w:val="00CC476F"/>
    <w:rsid w:val="00CD6F6F"/>
    <w:rsid w:val="00CD75B7"/>
    <w:rsid w:val="00CE1CE3"/>
    <w:rsid w:val="00CE6674"/>
    <w:rsid w:val="00CE795B"/>
    <w:rsid w:val="00D01444"/>
    <w:rsid w:val="00D12486"/>
    <w:rsid w:val="00D125BB"/>
    <w:rsid w:val="00D146D3"/>
    <w:rsid w:val="00D273B9"/>
    <w:rsid w:val="00D46322"/>
    <w:rsid w:val="00D546DA"/>
    <w:rsid w:val="00D82ACA"/>
    <w:rsid w:val="00D92D66"/>
    <w:rsid w:val="00DA1B47"/>
    <w:rsid w:val="00DA752C"/>
    <w:rsid w:val="00DB68DF"/>
    <w:rsid w:val="00DC1087"/>
    <w:rsid w:val="00DC6A46"/>
    <w:rsid w:val="00DE2D62"/>
    <w:rsid w:val="00DF031D"/>
    <w:rsid w:val="00DF2988"/>
    <w:rsid w:val="00DF3556"/>
    <w:rsid w:val="00DF794D"/>
    <w:rsid w:val="00E022C9"/>
    <w:rsid w:val="00E03B74"/>
    <w:rsid w:val="00E06842"/>
    <w:rsid w:val="00E176AA"/>
    <w:rsid w:val="00E22993"/>
    <w:rsid w:val="00E26525"/>
    <w:rsid w:val="00E51069"/>
    <w:rsid w:val="00E617DC"/>
    <w:rsid w:val="00E619CE"/>
    <w:rsid w:val="00E62FDB"/>
    <w:rsid w:val="00E654DA"/>
    <w:rsid w:val="00EA1A89"/>
    <w:rsid w:val="00EB6B7C"/>
    <w:rsid w:val="00EC60F1"/>
    <w:rsid w:val="00EC7581"/>
    <w:rsid w:val="00ED0373"/>
    <w:rsid w:val="00EE3581"/>
    <w:rsid w:val="00EF1BCC"/>
    <w:rsid w:val="00EF2200"/>
    <w:rsid w:val="00EF340E"/>
    <w:rsid w:val="00F375D8"/>
    <w:rsid w:val="00F50EE8"/>
    <w:rsid w:val="00F52B89"/>
    <w:rsid w:val="00F562BD"/>
    <w:rsid w:val="00F81386"/>
    <w:rsid w:val="00F83D4D"/>
    <w:rsid w:val="00F94F5D"/>
    <w:rsid w:val="00F9669E"/>
    <w:rsid w:val="00F97E1D"/>
    <w:rsid w:val="00FB081A"/>
    <w:rsid w:val="00FB7EC3"/>
    <w:rsid w:val="00FC2033"/>
    <w:rsid w:val="00FE22F6"/>
    <w:rsid w:val="00FE5308"/>
    <w:rsid w:val="00FE76DB"/>
    <w:rsid w:val="00FF2371"/>
    <w:rsid w:val="00FF3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0C96F2"/>
  <w15:docId w15:val="{984AD2EA-691B-4548-94F3-89F75F30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kern w:val="32"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locked="1" w:semiHidden="1" w:unhideWhenUsed="1"/>
    <w:lsdException w:name="header" w:semiHidden="1" w:uiPriority="99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 w:locked="1"/>
    <w:lsdException w:name="Medium Shading 1 Accent 1" w:locked="1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Intense Quote" w:locked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/>
    <w:lsdException w:name="Colorful Grid Accent 1" w:locked="1"/>
    <w:lsdException w:name="Light Shading Accent 2" w:locked="1"/>
    <w:lsdException w:name="Light List Accent 2" w:locked="1"/>
    <w:lsdException w:name="Light Grid Accent 2" w:locked="1"/>
    <w:lsdException w:name="Medium Shading 1 Accent 2" w:locked="1"/>
    <w:lsdException w:name="Medium Shading 2 Accent 2" w:locked="1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/>
    <w:lsdException w:name="Colorful Grid Accent 2" w:locked="1"/>
    <w:lsdException w:name="Light Shading Accent 3" w:locked="1"/>
    <w:lsdException w:name="Light List Accent 3" w:locked="1"/>
    <w:lsdException w:name="Light Grid Accent 3" w:locked="1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 w:locked="1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 w:locked="1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 w:locked="1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locked="1"/>
    <w:lsdException w:name="Intense Emphasis" w:locked="1"/>
    <w:lsdException w:name="Subtle Reference" w:locked="1"/>
    <w:lsdException w:name="Intense Reference" w:locked="1"/>
    <w:lsdException w:name="Book Title" w:locked="1" w:semiHidden="1"/>
    <w:lsdException w:name="Bibliography" w:locked="1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B6"/>
    <w:pPr>
      <w:spacing w:after="60"/>
    </w:pPr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3B75B6"/>
    <w:pPr>
      <w:keepNext/>
      <w:keepLines/>
      <w:spacing w:after="120"/>
      <w:jc w:val="center"/>
      <w:outlineLvl w:val="0"/>
    </w:pPr>
    <w:rPr>
      <w:rFonts w:eastAsiaTheme="majorEastAsia" w:cstheme="majorBidi"/>
      <w:b/>
      <w:bCs/>
      <w:kern w:val="0"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B75B6"/>
    <w:pPr>
      <w:numPr>
        <w:numId w:val="17"/>
      </w:numPr>
      <w:spacing w:before="120" w:after="40"/>
      <w:jc w:val="left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B75B6"/>
    <w:pPr>
      <w:numPr>
        <w:ilvl w:val="1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B75B6"/>
    <w:pPr>
      <w:numPr>
        <w:ilvl w:val="2"/>
      </w:numPr>
      <w:ind w:left="1152" w:hanging="1152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qFormat/>
    <w:rsid w:val="003B75B6"/>
    <w:pPr>
      <w:numPr>
        <w:ilvl w:val="3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locked/>
    <w:rsid w:val="003B75B6"/>
    <w:pPr>
      <w:numPr>
        <w:ilvl w:val="4"/>
      </w:numPr>
      <w:outlineLvl w:val="5"/>
    </w:pPr>
    <w:rPr>
      <w:iCs w:val="0"/>
    </w:rPr>
  </w:style>
  <w:style w:type="paragraph" w:styleId="Heading7">
    <w:name w:val="heading 7"/>
    <w:basedOn w:val="Normal"/>
    <w:next w:val="Normal"/>
    <w:uiPriority w:val="9"/>
    <w:unhideWhenUsed/>
    <w:locked/>
    <w:rsid w:val="003B75B6"/>
    <w:pPr>
      <w:spacing w:before="240"/>
      <w:outlineLvl w:val="6"/>
    </w:pPr>
  </w:style>
  <w:style w:type="paragraph" w:styleId="Heading8">
    <w:name w:val="heading 8"/>
    <w:basedOn w:val="Normal"/>
    <w:next w:val="Normal"/>
    <w:unhideWhenUsed/>
    <w:locked/>
    <w:rsid w:val="003B75B6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locked/>
    <w:rsid w:val="003B75B6"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semiHidden/>
    <w:locked/>
    <w:rsid w:val="003B75B6"/>
    <w:pPr>
      <w:numPr>
        <w:numId w:val="1"/>
      </w:numPr>
      <w:spacing w:before="60" w:after="40" w:line="228" w:lineRule="auto"/>
    </w:pPr>
    <w:rPr>
      <w:rFonts w:ascii="Arial" w:hAnsi="Arial" w:cs="Arial"/>
      <w:kern w:val="32"/>
    </w:rPr>
  </w:style>
  <w:style w:type="paragraph" w:styleId="Header">
    <w:name w:val="header"/>
    <w:link w:val="HeaderChar"/>
    <w:uiPriority w:val="99"/>
    <w:locked/>
    <w:rsid w:val="003B75B6"/>
    <w:pPr>
      <w:tabs>
        <w:tab w:val="center" w:pos="4320"/>
        <w:tab w:val="right" w:pos="8640"/>
      </w:tabs>
    </w:pPr>
    <w:rPr>
      <w:rFonts w:cs="Times New Roman"/>
      <w:kern w:val="0"/>
      <w:sz w:val="18"/>
      <w:szCs w:val="24"/>
    </w:rPr>
  </w:style>
  <w:style w:type="paragraph" w:styleId="Footer">
    <w:name w:val="footer"/>
    <w:basedOn w:val="Normal"/>
    <w:semiHidden/>
    <w:locked/>
    <w:rsid w:val="003B75B6"/>
    <w:pPr>
      <w:tabs>
        <w:tab w:val="center" w:pos="4320"/>
        <w:tab w:val="right" w:pos="8640"/>
      </w:tabs>
    </w:pPr>
    <w:rPr>
      <w:sz w:val="18"/>
    </w:rPr>
  </w:style>
  <w:style w:type="character" w:styleId="PageNumber">
    <w:name w:val="page number"/>
    <w:basedOn w:val="DefaultParagraphFont"/>
    <w:semiHidden/>
    <w:locked/>
    <w:rsid w:val="003B75B6"/>
    <w:rPr>
      <w:rFonts w:ascii="Arial" w:hAnsi="Arial"/>
      <w:color w:val="auto"/>
      <w:sz w:val="18"/>
    </w:rPr>
  </w:style>
  <w:style w:type="paragraph" w:styleId="BalloonText">
    <w:name w:val="Balloon Text"/>
    <w:basedOn w:val="Normal"/>
    <w:link w:val="BalloonTextChar"/>
    <w:semiHidden/>
    <w:locked/>
    <w:rsid w:val="003B75B6"/>
    <w:pPr>
      <w:spacing w:after="0"/>
    </w:pPr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semiHidden/>
    <w:locked/>
    <w:rsid w:val="003B75B6"/>
    <w:pPr>
      <w:numPr>
        <w:numId w:val="2"/>
      </w:numPr>
    </w:pPr>
  </w:style>
  <w:style w:type="numbering" w:styleId="1ai">
    <w:name w:val="Outline List 1"/>
    <w:basedOn w:val="NoList"/>
    <w:semiHidden/>
    <w:locked/>
    <w:rsid w:val="003B75B6"/>
    <w:pPr>
      <w:numPr>
        <w:numId w:val="3"/>
      </w:numPr>
    </w:pPr>
  </w:style>
  <w:style w:type="numbering" w:styleId="ArticleSection">
    <w:name w:val="Outline List 3"/>
    <w:basedOn w:val="NoList"/>
    <w:semiHidden/>
    <w:locked/>
    <w:rsid w:val="003B75B6"/>
    <w:pPr>
      <w:numPr>
        <w:numId w:val="4"/>
      </w:numPr>
    </w:pPr>
  </w:style>
  <w:style w:type="paragraph" w:styleId="BlockText">
    <w:name w:val="Block Text"/>
    <w:basedOn w:val="Normal"/>
    <w:semiHidden/>
    <w:locked/>
    <w:rsid w:val="003B75B6"/>
    <w:pPr>
      <w:ind w:left="1440" w:right="1440"/>
    </w:pPr>
  </w:style>
  <w:style w:type="paragraph" w:styleId="BodyText">
    <w:name w:val="Body Text"/>
    <w:basedOn w:val="Normal"/>
    <w:semiHidden/>
    <w:locked/>
    <w:rsid w:val="003B75B6"/>
  </w:style>
  <w:style w:type="paragraph" w:styleId="BodyText2">
    <w:name w:val="Body Text 2"/>
    <w:basedOn w:val="Normal"/>
    <w:semiHidden/>
    <w:locked/>
    <w:rsid w:val="003B75B6"/>
    <w:pPr>
      <w:spacing w:line="480" w:lineRule="auto"/>
    </w:pPr>
  </w:style>
  <w:style w:type="paragraph" w:styleId="BodyText3">
    <w:name w:val="Body Text 3"/>
    <w:basedOn w:val="Normal"/>
    <w:semiHidden/>
    <w:locked/>
    <w:rsid w:val="003B75B6"/>
    <w:rPr>
      <w:sz w:val="16"/>
      <w:szCs w:val="16"/>
    </w:rPr>
  </w:style>
  <w:style w:type="paragraph" w:styleId="BodyTextFirstIndent">
    <w:name w:val="Body Text First Indent"/>
    <w:basedOn w:val="BodyText"/>
    <w:semiHidden/>
    <w:locked/>
    <w:rsid w:val="003B75B6"/>
    <w:pPr>
      <w:ind w:firstLine="210"/>
    </w:pPr>
  </w:style>
  <w:style w:type="paragraph" w:styleId="BodyTextIndent">
    <w:name w:val="Body Text Indent"/>
    <w:basedOn w:val="Normal"/>
    <w:semiHidden/>
    <w:locked/>
    <w:rsid w:val="003B75B6"/>
    <w:pPr>
      <w:ind w:left="360"/>
    </w:pPr>
  </w:style>
  <w:style w:type="paragraph" w:styleId="BodyTextFirstIndent2">
    <w:name w:val="Body Text First Indent 2"/>
    <w:basedOn w:val="BodyTextIndent"/>
    <w:semiHidden/>
    <w:locked/>
    <w:rsid w:val="003B75B6"/>
    <w:pPr>
      <w:ind w:firstLine="210"/>
    </w:pPr>
  </w:style>
  <w:style w:type="paragraph" w:styleId="BodyTextIndent2">
    <w:name w:val="Body Text Indent 2"/>
    <w:basedOn w:val="Normal"/>
    <w:semiHidden/>
    <w:locked/>
    <w:rsid w:val="003B75B6"/>
    <w:pPr>
      <w:spacing w:line="480" w:lineRule="auto"/>
      <w:ind w:left="360"/>
    </w:pPr>
  </w:style>
  <w:style w:type="paragraph" w:styleId="BodyTextIndent3">
    <w:name w:val="Body Text Indent 3"/>
    <w:basedOn w:val="Normal"/>
    <w:semiHidden/>
    <w:locked/>
    <w:rsid w:val="003B75B6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locked/>
    <w:rsid w:val="003B75B6"/>
    <w:pPr>
      <w:ind w:left="4320"/>
    </w:pPr>
  </w:style>
  <w:style w:type="paragraph" w:styleId="Date">
    <w:name w:val="Date"/>
    <w:basedOn w:val="Normal"/>
    <w:next w:val="Normal"/>
    <w:semiHidden/>
    <w:locked/>
    <w:rsid w:val="003B75B6"/>
  </w:style>
  <w:style w:type="paragraph" w:styleId="E-mailSignature">
    <w:name w:val="E-mail Signature"/>
    <w:basedOn w:val="Normal"/>
    <w:semiHidden/>
    <w:locked/>
    <w:rsid w:val="003B75B6"/>
  </w:style>
  <w:style w:type="paragraph" w:styleId="EnvelopeAddress">
    <w:name w:val="envelope address"/>
    <w:basedOn w:val="Normal"/>
    <w:semiHidden/>
    <w:locked/>
    <w:rsid w:val="003B75B6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locked/>
    <w:rsid w:val="003B75B6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locked/>
    <w:rsid w:val="003B75B6"/>
    <w:rPr>
      <w:color w:val="800080"/>
      <w:u w:val="single"/>
    </w:rPr>
  </w:style>
  <w:style w:type="character" w:styleId="HTMLAcronym">
    <w:name w:val="HTML Acronym"/>
    <w:basedOn w:val="DefaultParagraphFont"/>
    <w:semiHidden/>
    <w:locked/>
    <w:rsid w:val="003B75B6"/>
  </w:style>
  <w:style w:type="paragraph" w:styleId="HTMLAddress">
    <w:name w:val="HTML Address"/>
    <w:basedOn w:val="Normal"/>
    <w:semiHidden/>
    <w:locked/>
    <w:rsid w:val="003B75B6"/>
    <w:rPr>
      <w:i/>
      <w:iCs/>
    </w:rPr>
  </w:style>
  <w:style w:type="character" w:styleId="HTMLCite">
    <w:name w:val="HTML Cite"/>
    <w:basedOn w:val="DefaultParagraphFont"/>
    <w:semiHidden/>
    <w:locked/>
    <w:rsid w:val="003B75B6"/>
    <w:rPr>
      <w:i/>
      <w:iCs/>
    </w:rPr>
  </w:style>
  <w:style w:type="character" w:styleId="HTMLCode">
    <w:name w:val="HTML Code"/>
    <w:basedOn w:val="DefaultParagraphFont"/>
    <w:semiHidden/>
    <w:locked/>
    <w:rsid w:val="003B75B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3B75B6"/>
    <w:rPr>
      <w:i/>
      <w:iCs/>
    </w:rPr>
  </w:style>
  <w:style w:type="character" w:styleId="HTMLKeyboard">
    <w:name w:val="HTML Keyboard"/>
    <w:basedOn w:val="DefaultParagraphFont"/>
    <w:semiHidden/>
    <w:locked/>
    <w:rsid w:val="003B75B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locked/>
    <w:rsid w:val="003B75B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locked/>
    <w:rsid w:val="003B75B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3B75B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3B75B6"/>
    <w:rPr>
      <w:i/>
      <w:iCs/>
    </w:rPr>
  </w:style>
  <w:style w:type="character" w:styleId="Hyperlink">
    <w:name w:val="Hyperlink"/>
    <w:basedOn w:val="DefaultParagraphFont"/>
    <w:uiPriority w:val="99"/>
    <w:locked/>
    <w:rsid w:val="003B75B6"/>
    <w:rPr>
      <w:color w:val="0000FF"/>
      <w:u w:val="single"/>
    </w:rPr>
  </w:style>
  <w:style w:type="character" w:styleId="LineNumber">
    <w:name w:val="line number"/>
    <w:basedOn w:val="DefaultParagraphFont"/>
    <w:semiHidden/>
    <w:locked/>
    <w:rsid w:val="003B75B6"/>
  </w:style>
  <w:style w:type="paragraph" w:styleId="List">
    <w:name w:val="List"/>
    <w:basedOn w:val="Normal"/>
    <w:semiHidden/>
    <w:locked/>
    <w:rsid w:val="003B75B6"/>
    <w:pPr>
      <w:ind w:left="360" w:hanging="360"/>
    </w:pPr>
  </w:style>
  <w:style w:type="paragraph" w:styleId="List2">
    <w:name w:val="List 2"/>
    <w:basedOn w:val="Normal"/>
    <w:semiHidden/>
    <w:locked/>
    <w:rsid w:val="003B75B6"/>
    <w:pPr>
      <w:ind w:left="720" w:hanging="360"/>
    </w:pPr>
  </w:style>
  <w:style w:type="paragraph" w:styleId="List3">
    <w:name w:val="List 3"/>
    <w:basedOn w:val="Normal"/>
    <w:semiHidden/>
    <w:locked/>
    <w:rsid w:val="003B75B6"/>
    <w:pPr>
      <w:ind w:left="1080" w:hanging="360"/>
    </w:pPr>
  </w:style>
  <w:style w:type="paragraph" w:styleId="List4">
    <w:name w:val="List 4"/>
    <w:basedOn w:val="Normal"/>
    <w:semiHidden/>
    <w:locked/>
    <w:rsid w:val="003B75B6"/>
    <w:pPr>
      <w:ind w:left="1440" w:hanging="360"/>
    </w:pPr>
  </w:style>
  <w:style w:type="paragraph" w:styleId="List5">
    <w:name w:val="List 5"/>
    <w:basedOn w:val="Normal"/>
    <w:semiHidden/>
    <w:locked/>
    <w:rsid w:val="003B75B6"/>
    <w:pPr>
      <w:ind w:left="1800" w:hanging="360"/>
    </w:pPr>
  </w:style>
  <w:style w:type="paragraph" w:styleId="ListBullet">
    <w:name w:val="List Bullet"/>
    <w:basedOn w:val="Normal"/>
    <w:semiHidden/>
    <w:locked/>
    <w:rsid w:val="003B75B6"/>
    <w:pPr>
      <w:numPr>
        <w:numId w:val="5"/>
      </w:numPr>
    </w:pPr>
  </w:style>
  <w:style w:type="paragraph" w:styleId="ListBullet2">
    <w:name w:val="List Bullet 2"/>
    <w:basedOn w:val="Normal"/>
    <w:semiHidden/>
    <w:locked/>
    <w:rsid w:val="003B75B6"/>
    <w:pPr>
      <w:numPr>
        <w:numId w:val="6"/>
      </w:numPr>
    </w:pPr>
  </w:style>
  <w:style w:type="paragraph" w:styleId="ListBullet3">
    <w:name w:val="List Bullet 3"/>
    <w:basedOn w:val="Normal"/>
    <w:semiHidden/>
    <w:locked/>
    <w:rsid w:val="003B75B6"/>
    <w:pPr>
      <w:numPr>
        <w:numId w:val="7"/>
      </w:numPr>
    </w:pPr>
  </w:style>
  <w:style w:type="paragraph" w:styleId="ListBullet4">
    <w:name w:val="List Bullet 4"/>
    <w:basedOn w:val="Normal"/>
    <w:semiHidden/>
    <w:locked/>
    <w:rsid w:val="003B75B6"/>
    <w:pPr>
      <w:numPr>
        <w:numId w:val="8"/>
      </w:numPr>
    </w:pPr>
  </w:style>
  <w:style w:type="paragraph" w:styleId="ListBullet5">
    <w:name w:val="List Bullet 5"/>
    <w:basedOn w:val="Normal"/>
    <w:semiHidden/>
    <w:locked/>
    <w:rsid w:val="003B75B6"/>
    <w:pPr>
      <w:numPr>
        <w:numId w:val="9"/>
      </w:numPr>
    </w:pPr>
  </w:style>
  <w:style w:type="paragraph" w:styleId="ListContinue">
    <w:name w:val="List Continue"/>
    <w:basedOn w:val="Normal"/>
    <w:semiHidden/>
    <w:locked/>
    <w:rsid w:val="003B75B6"/>
    <w:pPr>
      <w:ind w:left="360"/>
    </w:pPr>
  </w:style>
  <w:style w:type="paragraph" w:styleId="ListContinue2">
    <w:name w:val="List Continue 2"/>
    <w:basedOn w:val="Normal"/>
    <w:semiHidden/>
    <w:locked/>
    <w:rsid w:val="003B75B6"/>
    <w:pPr>
      <w:ind w:left="720"/>
    </w:pPr>
  </w:style>
  <w:style w:type="paragraph" w:styleId="ListContinue3">
    <w:name w:val="List Continue 3"/>
    <w:basedOn w:val="Normal"/>
    <w:semiHidden/>
    <w:locked/>
    <w:rsid w:val="003B75B6"/>
    <w:pPr>
      <w:ind w:left="1080"/>
    </w:pPr>
  </w:style>
  <w:style w:type="paragraph" w:styleId="ListContinue4">
    <w:name w:val="List Continue 4"/>
    <w:basedOn w:val="Normal"/>
    <w:semiHidden/>
    <w:locked/>
    <w:rsid w:val="003B75B6"/>
    <w:pPr>
      <w:ind w:left="1440"/>
    </w:pPr>
  </w:style>
  <w:style w:type="paragraph" w:styleId="ListContinue5">
    <w:name w:val="List Continue 5"/>
    <w:basedOn w:val="Normal"/>
    <w:semiHidden/>
    <w:locked/>
    <w:rsid w:val="003B75B6"/>
    <w:pPr>
      <w:ind w:left="1800"/>
    </w:pPr>
  </w:style>
  <w:style w:type="paragraph" w:styleId="ListNumber">
    <w:name w:val="List Number"/>
    <w:basedOn w:val="Normal"/>
    <w:semiHidden/>
    <w:locked/>
    <w:rsid w:val="003B75B6"/>
    <w:pPr>
      <w:numPr>
        <w:numId w:val="10"/>
      </w:numPr>
    </w:pPr>
  </w:style>
  <w:style w:type="paragraph" w:styleId="ListNumber2">
    <w:name w:val="List Number 2"/>
    <w:basedOn w:val="Normal"/>
    <w:semiHidden/>
    <w:locked/>
    <w:rsid w:val="003B75B6"/>
    <w:pPr>
      <w:numPr>
        <w:numId w:val="11"/>
      </w:numPr>
    </w:pPr>
  </w:style>
  <w:style w:type="paragraph" w:styleId="ListNumber3">
    <w:name w:val="List Number 3"/>
    <w:basedOn w:val="Normal"/>
    <w:semiHidden/>
    <w:locked/>
    <w:rsid w:val="003B75B6"/>
    <w:pPr>
      <w:numPr>
        <w:numId w:val="12"/>
      </w:numPr>
    </w:pPr>
  </w:style>
  <w:style w:type="paragraph" w:styleId="ListNumber4">
    <w:name w:val="List Number 4"/>
    <w:basedOn w:val="Normal"/>
    <w:semiHidden/>
    <w:locked/>
    <w:rsid w:val="003B75B6"/>
    <w:pPr>
      <w:numPr>
        <w:numId w:val="13"/>
      </w:numPr>
    </w:pPr>
  </w:style>
  <w:style w:type="paragraph" w:styleId="ListNumber5">
    <w:name w:val="List Number 5"/>
    <w:basedOn w:val="Normal"/>
    <w:semiHidden/>
    <w:locked/>
    <w:rsid w:val="003B75B6"/>
    <w:pPr>
      <w:numPr>
        <w:numId w:val="14"/>
      </w:numPr>
    </w:pPr>
  </w:style>
  <w:style w:type="paragraph" w:styleId="MessageHeader">
    <w:name w:val="Message Header"/>
    <w:basedOn w:val="Normal"/>
    <w:semiHidden/>
    <w:locked/>
    <w:rsid w:val="003B75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locked/>
    <w:rsid w:val="003B75B6"/>
  </w:style>
  <w:style w:type="paragraph" w:styleId="NormalIndent">
    <w:name w:val="Normal Indent"/>
    <w:basedOn w:val="Normal"/>
    <w:semiHidden/>
    <w:locked/>
    <w:rsid w:val="003B75B6"/>
    <w:pPr>
      <w:ind w:left="720"/>
    </w:pPr>
  </w:style>
  <w:style w:type="paragraph" w:styleId="NoteHeading">
    <w:name w:val="Note Heading"/>
    <w:basedOn w:val="Normal"/>
    <w:next w:val="Normal"/>
    <w:semiHidden/>
    <w:locked/>
    <w:rsid w:val="003B75B6"/>
  </w:style>
  <w:style w:type="paragraph" w:styleId="PlainText">
    <w:name w:val="Plain Text"/>
    <w:basedOn w:val="Normal"/>
    <w:semiHidden/>
    <w:locked/>
    <w:rsid w:val="003B75B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locked/>
    <w:rsid w:val="003B75B6"/>
  </w:style>
  <w:style w:type="paragraph" w:styleId="Signature">
    <w:name w:val="Signature"/>
    <w:basedOn w:val="Normal"/>
    <w:semiHidden/>
    <w:locked/>
    <w:rsid w:val="003B75B6"/>
    <w:pPr>
      <w:ind w:left="4320"/>
    </w:pPr>
  </w:style>
  <w:style w:type="character" w:styleId="Strong">
    <w:name w:val="Strong"/>
    <w:basedOn w:val="DefaultParagraphFont"/>
    <w:locked/>
    <w:rsid w:val="003B75B6"/>
    <w:rPr>
      <w:b/>
      <w:bCs/>
    </w:rPr>
  </w:style>
  <w:style w:type="paragraph" w:styleId="Subtitle">
    <w:name w:val="Subtitle"/>
    <w:basedOn w:val="Normal"/>
    <w:locked/>
    <w:rsid w:val="003B75B6"/>
    <w:pPr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locked/>
    <w:rsid w:val="003B75B6"/>
    <w:pPr>
      <w:spacing w:before="40" w:after="120" w:line="228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3B75B6"/>
    <w:pPr>
      <w:spacing w:before="40" w:after="120" w:line="228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3B75B6"/>
    <w:pPr>
      <w:spacing w:before="40" w:after="120" w:line="228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3B75B6"/>
    <w:pPr>
      <w:spacing w:before="40" w:after="120" w:line="228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3B75B6"/>
    <w:pPr>
      <w:spacing w:before="40" w:after="120" w:line="228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3B75B6"/>
    <w:pPr>
      <w:spacing w:before="40" w:after="120" w:line="228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3B75B6"/>
    <w:pPr>
      <w:spacing w:before="40" w:after="120" w:line="228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3B75B6"/>
    <w:pPr>
      <w:spacing w:before="40" w:after="120" w:line="228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3B75B6"/>
    <w:pPr>
      <w:spacing w:before="40" w:after="120" w:line="228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3B75B6"/>
    <w:pPr>
      <w:spacing w:before="40" w:after="120" w:line="228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3B75B6"/>
    <w:pPr>
      <w:spacing w:before="40" w:after="120" w:line="228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3B75B6"/>
    <w:pPr>
      <w:spacing w:before="40" w:after="120" w:line="228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3B75B6"/>
    <w:pPr>
      <w:spacing w:before="40" w:after="120" w:line="228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ullet2Last">
    <w:name w:val="Bullet 2 Last"/>
    <w:basedOn w:val="Bullet2"/>
    <w:semiHidden/>
    <w:locked/>
    <w:rsid w:val="003B75B6"/>
    <w:pPr>
      <w:spacing w:after="120"/>
    </w:pPr>
  </w:style>
  <w:style w:type="paragraph" w:customStyle="1" w:styleId="FigureCaption">
    <w:name w:val="Figure Caption"/>
    <w:uiPriority w:val="19"/>
    <w:qFormat/>
    <w:rsid w:val="003B75B6"/>
    <w:pPr>
      <w:spacing w:after="240"/>
    </w:pPr>
    <w:rPr>
      <w:rFonts w:ascii="Times New Roman" w:hAnsi="Times New Roman" w:cs="Times New Roman"/>
      <w:b/>
      <w:kern w:val="0"/>
      <w:sz w:val="22"/>
      <w:szCs w:val="24"/>
    </w:rPr>
  </w:style>
  <w:style w:type="paragraph" w:customStyle="1" w:styleId="TableHeading">
    <w:name w:val="Table Heading"/>
    <w:next w:val="TableText"/>
    <w:autoRedefine/>
    <w:uiPriority w:val="19"/>
    <w:qFormat/>
    <w:rsid w:val="00D92D66"/>
    <w:pPr>
      <w:keepNext/>
      <w:spacing w:before="20" w:after="20"/>
      <w:ind w:right="-178"/>
    </w:pPr>
    <w:rPr>
      <w:rFonts w:ascii="Arial Narrow" w:hAnsi="Arial Narrow"/>
      <w:b/>
      <w:sz w:val="24"/>
      <w:szCs w:val="24"/>
    </w:rPr>
  </w:style>
  <w:style w:type="paragraph" w:customStyle="1" w:styleId="TableText">
    <w:name w:val="Table Text"/>
    <w:uiPriority w:val="19"/>
    <w:qFormat/>
    <w:locked/>
    <w:rsid w:val="003B75B6"/>
    <w:pPr>
      <w:keepNext/>
      <w:spacing w:before="20" w:after="20"/>
    </w:pPr>
    <w:rPr>
      <w:rFonts w:ascii="Arial Narrow" w:hAnsi="Arial Narrow"/>
      <w:sz w:val="20"/>
      <w:szCs w:val="24"/>
    </w:rPr>
  </w:style>
  <w:style w:type="paragraph" w:customStyle="1" w:styleId="RunInHead">
    <w:name w:val="Run In Head"/>
    <w:basedOn w:val="Normal"/>
    <w:locked/>
    <w:rsid w:val="003B75B6"/>
    <w:rPr>
      <w:b/>
    </w:rPr>
  </w:style>
  <w:style w:type="paragraph" w:customStyle="1" w:styleId="Bullet1Last">
    <w:name w:val="Bullet 1 Last"/>
    <w:basedOn w:val="Normal"/>
    <w:semiHidden/>
    <w:locked/>
    <w:rsid w:val="003B75B6"/>
    <w:pPr>
      <w:tabs>
        <w:tab w:val="num" w:pos="360"/>
      </w:tabs>
      <w:spacing w:before="60" w:after="120" w:line="228" w:lineRule="auto"/>
      <w:ind w:left="360" w:hanging="360"/>
    </w:pPr>
    <w:rPr>
      <w:rFonts w:ascii="Arial" w:hAnsi="Arial" w:cs="Arial"/>
      <w:kern w:val="32"/>
    </w:rPr>
  </w:style>
  <w:style w:type="paragraph" w:styleId="Caption">
    <w:name w:val="caption"/>
    <w:basedOn w:val="Normal"/>
    <w:next w:val="Normal"/>
    <w:semiHidden/>
    <w:qFormat/>
    <w:locked/>
    <w:rsid w:val="003B75B6"/>
    <w:pPr>
      <w:spacing w:after="120"/>
    </w:pPr>
    <w:rPr>
      <w:b/>
      <w:sz w:val="22"/>
      <w:szCs w:val="20"/>
    </w:rPr>
  </w:style>
  <w:style w:type="paragraph" w:customStyle="1" w:styleId="Superscript">
    <w:name w:val="Superscript"/>
    <w:basedOn w:val="Normal"/>
    <w:link w:val="SuperscriptChar"/>
    <w:uiPriority w:val="49"/>
    <w:rsid w:val="003B75B6"/>
    <w:rPr>
      <w:vertAlign w:val="superscript"/>
    </w:rPr>
  </w:style>
  <w:style w:type="character" w:customStyle="1" w:styleId="SuperscriptChar">
    <w:name w:val="Superscript Char"/>
    <w:basedOn w:val="DefaultParagraphFont"/>
    <w:link w:val="Superscript"/>
    <w:uiPriority w:val="49"/>
    <w:rsid w:val="003B75B6"/>
    <w:rPr>
      <w:rFonts w:ascii="Times New Roman" w:hAnsi="Times New Roman" w:cs="Times New Roman"/>
      <w:kern w:val="0"/>
      <w:sz w:val="24"/>
      <w:szCs w:val="24"/>
      <w:vertAlign w:val="superscript"/>
    </w:rPr>
  </w:style>
  <w:style w:type="paragraph" w:customStyle="1" w:styleId="Italic">
    <w:name w:val="Italic"/>
    <w:basedOn w:val="Normal"/>
    <w:link w:val="ItalicChar"/>
    <w:locked/>
    <w:rsid w:val="003B75B6"/>
    <w:rPr>
      <w:i/>
    </w:rPr>
  </w:style>
  <w:style w:type="paragraph" w:customStyle="1" w:styleId="Style1">
    <w:name w:val="Style1"/>
    <w:basedOn w:val="Heading1"/>
    <w:uiPriority w:val="49"/>
    <w:locked/>
    <w:rsid w:val="003B75B6"/>
  </w:style>
  <w:style w:type="paragraph" w:customStyle="1" w:styleId="Subscript">
    <w:name w:val="Subscript"/>
    <w:basedOn w:val="Normal"/>
    <w:link w:val="SubscriptChar"/>
    <w:uiPriority w:val="49"/>
    <w:rsid w:val="003B75B6"/>
    <w:rPr>
      <w:vertAlign w:val="subscript"/>
    </w:rPr>
  </w:style>
  <w:style w:type="character" w:customStyle="1" w:styleId="SubscriptChar">
    <w:name w:val="Subscript Char"/>
    <w:basedOn w:val="DefaultParagraphFont"/>
    <w:link w:val="Subscript"/>
    <w:uiPriority w:val="49"/>
    <w:rsid w:val="003B75B6"/>
    <w:rPr>
      <w:rFonts w:ascii="Times New Roman" w:hAnsi="Times New Roman" w:cs="Times New Roman"/>
      <w:kern w:val="0"/>
      <w:sz w:val="24"/>
      <w:szCs w:val="24"/>
      <w:vertAlign w:val="subscript"/>
    </w:rPr>
  </w:style>
  <w:style w:type="character" w:customStyle="1" w:styleId="ItalicChar">
    <w:name w:val="Italic Char"/>
    <w:basedOn w:val="DefaultParagraphFont"/>
    <w:link w:val="Italic"/>
    <w:rsid w:val="003B75B6"/>
    <w:rPr>
      <w:rFonts w:ascii="Times New Roman" w:hAnsi="Times New Roman" w:cs="Times New Roman"/>
      <w:i/>
      <w:kern w:val="0"/>
      <w:sz w:val="24"/>
      <w:szCs w:val="24"/>
    </w:rPr>
  </w:style>
  <w:style w:type="paragraph" w:customStyle="1" w:styleId="KeyConceptBullets">
    <w:name w:val="Key Concept Bullets"/>
    <w:locked/>
    <w:rsid w:val="003B75B6"/>
    <w:pPr>
      <w:numPr>
        <w:numId w:val="15"/>
      </w:numPr>
      <w:spacing w:line="228" w:lineRule="auto"/>
    </w:pPr>
    <w:rPr>
      <w:sz w:val="24"/>
      <w:szCs w:val="24"/>
    </w:rPr>
  </w:style>
  <w:style w:type="paragraph" w:customStyle="1" w:styleId="KeyConcepts">
    <w:name w:val="Key Concepts"/>
    <w:basedOn w:val="Normal"/>
    <w:locked/>
    <w:rsid w:val="003B75B6"/>
    <w:rPr>
      <w:b/>
    </w:rPr>
  </w:style>
  <w:style w:type="paragraph" w:customStyle="1" w:styleId="HotBox">
    <w:name w:val="Hot Box"/>
    <w:basedOn w:val="Normal"/>
    <w:locked/>
    <w:rsid w:val="003B75B6"/>
    <w:rPr>
      <w:b/>
      <w:i/>
      <w:color w:val="008469"/>
    </w:rPr>
  </w:style>
  <w:style w:type="character" w:customStyle="1" w:styleId="HeaderChar">
    <w:name w:val="Header Char"/>
    <w:basedOn w:val="DefaultParagraphFont"/>
    <w:link w:val="Header"/>
    <w:uiPriority w:val="99"/>
    <w:rsid w:val="003B75B6"/>
    <w:rPr>
      <w:rFonts w:cs="Times New Roman"/>
      <w:kern w:val="0"/>
      <w:sz w:val="1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3B75B6"/>
    <w:rPr>
      <w:rFonts w:ascii="Tahoma" w:hAnsi="Tahoma" w:cs="Tahoma"/>
      <w:kern w:val="0"/>
      <w:sz w:val="16"/>
      <w:szCs w:val="16"/>
    </w:rPr>
  </w:style>
  <w:style w:type="character" w:styleId="PlaceholderText">
    <w:name w:val="Placeholder Text"/>
    <w:basedOn w:val="DefaultParagraphFont"/>
    <w:locked/>
    <w:rsid w:val="003B75B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B75B6"/>
    <w:rPr>
      <w:rFonts w:eastAsiaTheme="majorEastAsia" w:cstheme="majorBidi"/>
      <w:b/>
      <w:kern w:val="0"/>
      <w:sz w:val="24"/>
      <w:szCs w:val="26"/>
    </w:rPr>
  </w:style>
  <w:style w:type="paragraph" w:styleId="ListParagraph">
    <w:name w:val="List Paragraph"/>
    <w:basedOn w:val="Normal"/>
    <w:uiPriority w:val="34"/>
    <w:qFormat/>
    <w:rsid w:val="003B75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3B75B6"/>
    <w:pPr>
      <w:spacing w:before="480" w:after="0" w:line="276" w:lineRule="auto"/>
      <w:jc w:val="left"/>
      <w:outlineLvl w:val="9"/>
    </w:pPr>
  </w:style>
  <w:style w:type="paragraph" w:styleId="TOC1">
    <w:name w:val="toc 1"/>
    <w:next w:val="Normal"/>
    <w:link w:val="TOC1Char"/>
    <w:autoRedefine/>
    <w:uiPriority w:val="39"/>
    <w:qFormat/>
    <w:rsid w:val="003B75B6"/>
    <w:pPr>
      <w:spacing w:before="40"/>
    </w:pPr>
    <w:rPr>
      <w:rFonts w:ascii="Times New Roman" w:hAnsi="Times New Roman" w:cs="Times New Roman"/>
      <w:b/>
      <w:kern w:val="0"/>
      <w:sz w:val="24"/>
      <w:szCs w:val="24"/>
    </w:rPr>
  </w:style>
  <w:style w:type="paragraph" w:styleId="TOC2">
    <w:name w:val="toc 2"/>
    <w:next w:val="Normal"/>
    <w:autoRedefine/>
    <w:uiPriority w:val="39"/>
    <w:qFormat/>
    <w:rsid w:val="003B75B6"/>
    <w:pPr>
      <w:tabs>
        <w:tab w:val="left" w:pos="432"/>
        <w:tab w:val="left" w:leader="dot" w:pos="8640"/>
      </w:tabs>
    </w:pPr>
    <w:rPr>
      <w:rFonts w:cs="Times New Roman"/>
      <w:noProof/>
      <w:kern w:val="0"/>
      <w:sz w:val="24"/>
      <w:szCs w:val="24"/>
    </w:rPr>
  </w:style>
  <w:style w:type="paragraph" w:styleId="TOC3">
    <w:name w:val="toc 3"/>
    <w:basedOn w:val="TOC2"/>
    <w:next w:val="Normal"/>
    <w:autoRedefine/>
    <w:uiPriority w:val="39"/>
    <w:qFormat/>
    <w:rsid w:val="003B75B6"/>
    <w:pPr>
      <w:tabs>
        <w:tab w:val="clear" w:pos="432"/>
        <w:tab w:val="left" w:pos="1152"/>
      </w:tabs>
      <w:ind w:left="432"/>
    </w:pPr>
  </w:style>
  <w:style w:type="table" w:styleId="TableGrid">
    <w:name w:val="Table Grid"/>
    <w:basedOn w:val="TableNormal"/>
    <w:locked/>
    <w:rsid w:val="003B75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paranext">
    <w:name w:val="stepparanext"/>
    <w:basedOn w:val="Normal"/>
    <w:locked/>
    <w:rsid w:val="003B75B6"/>
    <w:rPr>
      <w:sz w:val="17"/>
      <w:szCs w:val="17"/>
    </w:rPr>
  </w:style>
  <w:style w:type="paragraph" w:customStyle="1" w:styleId="stepparafirst">
    <w:name w:val="stepparafirst"/>
    <w:basedOn w:val="Normal"/>
    <w:locked/>
    <w:rsid w:val="003B75B6"/>
    <w:pPr>
      <w:spacing w:before="100" w:beforeAutospacing="1"/>
    </w:pPr>
    <w:rPr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3B75B6"/>
    <w:rPr>
      <w:rFonts w:eastAsiaTheme="majorEastAsia" w:cstheme="majorBidi"/>
      <w:b/>
      <w:bCs/>
      <w:kern w:val="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5B6"/>
    <w:rPr>
      <w:rFonts w:eastAsiaTheme="majorEastAsia" w:cstheme="majorBidi"/>
      <w:b/>
      <w:bCs/>
      <w:kern w:val="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B75B6"/>
    <w:rPr>
      <w:rFonts w:eastAsiaTheme="majorEastAsia" w:cstheme="majorBidi"/>
      <w:b/>
      <w:iCs/>
      <w:kern w:val="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B75B6"/>
    <w:rPr>
      <w:rFonts w:eastAsiaTheme="majorEastAsia" w:cstheme="majorBidi"/>
      <w:b/>
      <w:iCs/>
      <w:kern w:val="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B75B6"/>
    <w:rPr>
      <w:rFonts w:eastAsiaTheme="majorEastAsia" w:cstheme="majorBidi"/>
      <w:b/>
      <w:kern w:val="0"/>
      <w:sz w:val="24"/>
      <w:szCs w:val="26"/>
    </w:rPr>
  </w:style>
  <w:style w:type="paragraph" w:styleId="TOC4">
    <w:name w:val="toc 4"/>
    <w:basedOn w:val="TOC3"/>
    <w:next w:val="Normal"/>
    <w:autoRedefine/>
    <w:uiPriority w:val="39"/>
    <w:semiHidden/>
    <w:rsid w:val="003B75B6"/>
    <w:pPr>
      <w:tabs>
        <w:tab w:val="left" w:pos="2160"/>
      </w:tabs>
      <w:spacing w:line="276" w:lineRule="auto"/>
      <w:ind w:left="1152"/>
    </w:pPr>
    <w:rPr>
      <w:rFonts w:eastAsiaTheme="minorEastAsia" w:cstheme="minorBidi"/>
      <w:szCs w:val="22"/>
    </w:rPr>
  </w:style>
  <w:style w:type="paragraph" w:styleId="TOC5">
    <w:name w:val="toc 5"/>
    <w:basedOn w:val="TOC4"/>
    <w:next w:val="Normal"/>
    <w:autoRedefine/>
    <w:uiPriority w:val="39"/>
    <w:semiHidden/>
    <w:rsid w:val="003B75B6"/>
    <w:pPr>
      <w:tabs>
        <w:tab w:val="clear" w:pos="1152"/>
        <w:tab w:val="clear" w:pos="2160"/>
        <w:tab w:val="left" w:pos="3600"/>
      </w:tabs>
      <w:ind w:left="2160"/>
    </w:pPr>
    <w:rPr>
      <w:sz w:val="22"/>
    </w:rPr>
  </w:style>
  <w:style w:type="paragraph" w:styleId="TOC6">
    <w:name w:val="toc 6"/>
    <w:basedOn w:val="TOC5"/>
    <w:next w:val="Normal"/>
    <w:autoRedefine/>
    <w:uiPriority w:val="39"/>
    <w:semiHidden/>
    <w:rsid w:val="003B75B6"/>
    <w:pPr>
      <w:spacing w:after="100"/>
      <w:ind w:left="2880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3B75B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rsid w:val="003B75B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rsid w:val="003B75B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FRIB3">
    <w:name w:val="FRIB3"/>
    <w:uiPriority w:val="99"/>
    <w:rsid w:val="003B75B6"/>
    <w:pPr>
      <w:numPr>
        <w:numId w:val="16"/>
      </w:numPr>
    </w:pPr>
  </w:style>
  <w:style w:type="table" w:customStyle="1" w:styleId="TableFRIB5">
    <w:name w:val="Table FRIB5"/>
    <w:basedOn w:val="TableNormal"/>
    <w:next w:val="TableGrid"/>
    <w:uiPriority w:val="59"/>
    <w:locked/>
    <w:rsid w:val="003B75B6"/>
    <w:rPr>
      <w:rFonts w:eastAsia="Calibri" w:cs="Times New Roman"/>
      <w:kern w:val="0"/>
      <w:sz w:val="20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58" w:type="dxa"/>
        <w:bottom w:w="0" w:type="dxa"/>
        <w:right w:w="58" w:type="dxa"/>
      </w:tblCellMar>
    </w:tblPr>
  </w:style>
  <w:style w:type="paragraph" w:customStyle="1" w:styleId="TableCaption">
    <w:name w:val="Table Caption"/>
    <w:uiPriority w:val="19"/>
    <w:qFormat/>
    <w:rsid w:val="003B75B6"/>
    <w:pPr>
      <w:keepNext/>
      <w:spacing w:before="240" w:after="60"/>
    </w:pPr>
    <w:rPr>
      <w:rFonts w:ascii="Times New Roman" w:hAnsi="Times New Roman"/>
      <w:b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3B75B6"/>
    <w:rPr>
      <w:rFonts w:ascii="Times New Roman" w:hAnsi="Times New Roman" w:cs="Times New Roman"/>
      <w:b/>
      <w:kern w:val="0"/>
      <w:sz w:val="24"/>
      <w:szCs w:val="24"/>
    </w:rPr>
  </w:style>
  <w:style w:type="paragraph" w:customStyle="1" w:styleId="Heading41">
    <w:name w:val="Heading 41"/>
    <w:basedOn w:val="Heading1"/>
    <w:next w:val="Normal"/>
    <w:uiPriority w:val="9"/>
    <w:unhideWhenUsed/>
    <w:locked/>
    <w:rsid w:val="003B75B6"/>
    <w:pPr>
      <w:outlineLvl w:val="3"/>
    </w:pPr>
  </w:style>
  <w:style w:type="paragraph" w:styleId="Title">
    <w:name w:val="Title"/>
    <w:basedOn w:val="Normal"/>
    <w:next w:val="Normal"/>
    <w:link w:val="TitleChar"/>
    <w:rsid w:val="003B75B6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75B6"/>
    <w:rPr>
      <w:rFonts w:eastAsiaTheme="majorEastAsia" w:cstheme="majorBidi"/>
      <w:b/>
      <w:spacing w:val="5"/>
      <w:kern w:val="28"/>
      <w:sz w:val="48"/>
      <w:szCs w:val="52"/>
    </w:rPr>
  </w:style>
  <w:style w:type="paragraph" w:styleId="FootnoteText">
    <w:name w:val="footnote text"/>
    <w:basedOn w:val="Normal"/>
    <w:link w:val="FootnoteTextChar"/>
    <w:uiPriority w:val="79"/>
    <w:rsid w:val="003B75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3B75B6"/>
    <w:rPr>
      <w:rFonts w:ascii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79"/>
    <w:rsid w:val="003B75B6"/>
    <w:rPr>
      <w:vertAlign w:val="superscript"/>
    </w:rPr>
  </w:style>
  <w:style w:type="paragraph" w:styleId="MacroText">
    <w:name w:val="macro"/>
    <w:link w:val="MacroTextChar"/>
    <w:rsid w:val="003B75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center"/>
    </w:pPr>
    <w:rPr>
      <w:rFonts w:cs="Times New Roman"/>
      <w:kern w:val="0"/>
      <w:szCs w:val="20"/>
    </w:rPr>
  </w:style>
  <w:style w:type="character" w:customStyle="1" w:styleId="MacroTextChar">
    <w:name w:val="Macro Text Char"/>
    <w:basedOn w:val="DefaultParagraphFont"/>
    <w:link w:val="MacroText"/>
    <w:rsid w:val="003B75B6"/>
    <w:rPr>
      <w:rFonts w:cs="Times New Roman"/>
      <w:kern w:val="0"/>
      <w:szCs w:val="20"/>
    </w:rPr>
  </w:style>
  <w:style w:type="paragraph" w:customStyle="1" w:styleId="TableTextLast">
    <w:name w:val="Table Text Last"/>
    <w:basedOn w:val="TableText"/>
    <w:uiPriority w:val="19"/>
    <w:rsid w:val="003B75B6"/>
    <w:pPr>
      <w:keepNext w:val="0"/>
      <w:keepLines/>
    </w:pPr>
    <w:rPr>
      <w:rFonts w:eastAsia="Calibri" w:cs="Times New Roman"/>
      <w:kern w:val="0"/>
    </w:rPr>
  </w:style>
  <w:style w:type="table" w:customStyle="1" w:styleId="TableGrid1">
    <w:name w:val="Table Grid1"/>
    <w:basedOn w:val="TableNormal"/>
    <w:next w:val="TableGrid"/>
    <w:locked/>
    <w:rsid w:val="008E4C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locked/>
    <w:rsid w:val="008E4C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next w:val="Normal"/>
    <w:link w:val="HeadingChar"/>
    <w:uiPriority w:val="3"/>
    <w:qFormat/>
    <w:rsid w:val="00924CE1"/>
    <w:pPr>
      <w:spacing w:before="40" w:after="120"/>
      <w:jc w:val="center"/>
    </w:pPr>
    <w:rPr>
      <w:rFonts w:eastAsiaTheme="majorEastAsia" w:cstheme="majorBidi"/>
      <w:b/>
      <w:bCs/>
      <w:kern w:val="0"/>
      <w:sz w:val="32"/>
    </w:rPr>
  </w:style>
  <w:style w:type="character" w:customStyle="1" w:styleId="HeadingChar">
    <w:name w:val="Heading Char"/>
    <w:basedOn w:val="DefaultParagraphFont"/>
    <w:link w:val="Heading"/>
    <w:uiPriority w:val="3"/>
    <w:rsid w:val="00924CE1"/>
    <w:rPr>
      <w:rFonts w:eastAsiaTheme="majorEastAsia" w:cstheme="majorBidi"/>
      <w:b/>
      <w:bCs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5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v\hourlog\pm\NHL-AC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A18EA32CED4CD09F4F2BFC1EFE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B978E-4E84-4620-9FD0-6324E2CFF3A6}"/>
      </w:docPartPr>
      <w:docPartBody>
        <w:p w:rsidR="00000000" w:rsidRDefault="00832B72">
          <w:pPr>
            <w:pStyle w:val="AFA18EA32CED4CD09F4F2BFC1EFEE403"/>
          </w:pPr>
          <w:r w:rsidRPr="0043682D">
            <w:rPr>
              <w:rStyle w:val="PlaceholderText"/>
            </w:rPr>
            <w:t>[Title]</w:t>
          </w:r>
        </w:p>
      </w:docPartBody>
    </w:docPart>
    <w:docPart>
      <w:docPartPr>
        <w:name w:val="C5DE1E28C82F4156A0D05350930BF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896C4-3D2A-47C1-A8F1-2A46B78FF7C4}"/>
      </w:docPartPr>
      <w:docPartBody>
        <w:p w:rsidR="00000000" w:rsidRDefault="000B4E04">
          <w:pPr>
            <w:pStyle w:val="C5DE1E28C82F4156A0D05350930BF556"/>
          </w:pPr>
          <w:r w:rsidRPr="0096529F">
            <w:rPr>
              <w:rStyle w:val="PlaceholderText"/>
            </w:rPr>
            <w:t>[Subject]</w:t>
          </w:r>
        </w:p>
      </w:docPartBody>
    </w:docPart>
    <w:docPart>
      <w:docPartPr>
        <w:name w:val="814FCB6F86334B4FBC2CB4099C6D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EB79C-401B-4EC3-B294-90A13193DAD5}"/>
      </w:docPartPr>
      <w:docPartBody>
        <w:p w:rsidR="00000000" w:rsidRDefault="00832B72">
          <w:pPr>
            <w:pStyle w:val="814FCB6F86334B4FBC2CB4099C6DD7F3"/>
          </w:pPr>
          <w:r w:rsidRPr="0043682D">
            <w:rPr>
              <w:rStyle w:val="PlaceholderText"/>
            </w:rPr>
            <w:t>[Category]</w:t>
          </w:r>
        </w:p>
      </w:docPartBody>
    </w:docPart>
    <w:docPart>
      <w:docPartPr>
        <w:name w:val="22A55EC2CAE84DA5AA8D7CE927DD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3394-DF78-47F3-B87B-42E28DD7BF49}"/>
      </w:docPartPr>
      <w:docPartBody>
        <w:p w:rsidR="00000000" w:rsidRDefault="009371E1">
          <w:pPr>
            <w:pStyle w:val="22A55EC2CAE84DA5AA8D7CE927DD9243"/>
          </w:pPr>
          <w:r>
            <w:rPr>
              <w:rStyle w:val="PlaceholderText"/>
            </w:rPr>
            <w:t>DD Month YYYY</w:t>
          </w:r>
        </w:p>
      </w:docPartBody>
    </w:docPart>
    <w:docPart>
      <w:docPartPr>
        <w:name w:val="0F93163DAF0047628B5928666A035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C720D-BB33-4E0E-BD0C-D3EFE57AE7C7}"/>
      </w:docPartPr>
      <w:docPartBody>
        <w:p w:rsidR="00000000" w:rsidRDefault="009371E1">
          <w:pPr>
            <w:pStyle w:val="0F93163DAF0047628B5928666A03598B"/>
          </w:pPr>
          <w:r>
            <w:rPr>
              <w:rFonts w:ascii="Arial Narrow" w:hAnsi="Arial Narrow" w:cs="Arial"/>
              <w:kern w:val="32"/>
              <w:sz w:val="20"/>
            </w:rPr>
            <w:t>Original issue.</w:t>
          </w:r>
        </w:p>
      </w:docPartBody>
    </w:docPart>
    <w:docPart>
      <w:docPartPr>
        <w:name w:val="46D88ACA518E4F3AACEB0FF587AE2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4E365-34A0-4183-BEC7-128E4A133A04}"/>
      </w:docPartPr>
      <w:docPartBody>
        <w:p w:rsidR="00000000" w:rsidRDefault="009371E1">
          <w:pPr>
            <w:pStyle w:val="46D88ACA518E4F3AACEB0FF587AE21FA"/>
          </w:pPr>
          <w:r w:rsidRPr="00F52B89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9F2A15F6142C42B6BF17D19F39207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B443-EF39-4EB9-BF95-F95025240D0B}"/>
      </w:docPartPr>
      <w:docPartBody>
        <w:p w:rsidR="00000000" w:rsidRDefault="009371E1">
          <w:pPr>
            <w:pStyle w:val="9F2A15F6142C42B6BF17D19F392074E9"/>
          </w:pPr>
          <w:r w:rsidRPr="00F52B89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DAFB58C58C8B4558B530E1F38AA61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3D2AF-083F-4E71-A0EA-98F9922132B8}"/>
      </w:docPartPr>
      <w:docPartBody>
        <w:p w:rsidR="00000000" w:rsidRDefault="009371E1">
          <w:pPr>
            <w:pStyle w:val="DAFB58C58C8B4558B530E1F38AA61F6A"/>
          </w:pPr>
          <w:r w:rsidRPr="00F52B89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4038EA84E97F490D8615BC1D1805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89BB-790E-4925-B71F-F8A150DB3AF7}"/>
      </w:docPartPr>
      <w:docPartBody>
        <w:p w:rsidR="00000000" w:rsidRDefault="009371E1">
          <w:pPr>
            <w:pStyle w:val="4038EA84E97F490D8615BC1D1805B31C"/>
          </w:pPr>
          <w:r w:rsidRPr="00F52B89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B754BE93BD4246A7BF6883D1CA4E9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24210-D1E6-48F7-AF11-8E3C104EC6D0}"/>
      </w:docPartPr>
      <w:docPartBody>
        <w:p w:rsidR="00000000" w:rsidRDefault="009371E1">
          <w:pPr>
            <w:pStyle w:val="B754BE93BD4246A7BF6883D1CA4E9F05"/>
          </w:pPr>
          <w:r w:rsidRPr="00F52B89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B5BF6A0E5FC14818A35BE99AAB5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5E1EB-B508-4243-8D0C-5377BBBC6AA0}"/>
      </w:docPartPr>
      <w:docPartBody>
        <w:p w:rsidR="00000000" w:rsidRDefault="009371E1">
          <w:pPr>
            <w:pStyle w:val="B5BF6A0E5FC14818A35BE99AAB5489EE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CD64E096952B4CBEA1F7628A3481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16E43-27AC-474D-ABF5-BE761C5BBE48}"/>
      </w:docPartPr>
      <w:docPartBody>
        <w:p w:rsidR="00000000" w:rsidRDefault="009371E1">
          <w:pPr>
            <w:pStyle w:val="CD64E096952B4CBEA1F7628A34812F84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FF5A35934A6346F3BA8164FCD5F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B729-3777-44DF-A139-AE196E1397DE}"/>
      </w:docPartPr>
      <w:docPartBody>
        <w:p w:rsidR="00000000" w:rsidRDefault="009371E1">
          <w:pPr>
            <w:pStyle w:val="FF5A35934A6346F3BA8164FCD5F0EF40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C63F3C1A7F7848CF83635148ED3F1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C6A14-E3C0-4455-8A7B-4A80105B843F}"/>
      </w:docPartPr>
      <w:docPartBody>
        <w:p w:rsidR="00000000" w:rsidRDefault="009371E1">
          <w:pPr>
            <w:pStyle w:val="C63F3C1A7F7848CF83635148ED3F19AD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FE8D236241C944038DBBBB09CCA32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6EC5E-723B-494A-AA15-29F56337A341}"/>
      </w:docPartPr>
      <w:docPartBody>
        <w:p w:rsidR="00000000" w:rsidRDefault="009371E1">
          <w:pPr>
            <w:pStyle w:val="FE8D236241C944038DBBBB09CCA3298F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6BDAB3FDDC6345E98C7E5E61FDD10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430F-85D5-4858-A69E-7344C73B8B5A}"/>
      </w:docPartPr>
      <w:docPartBody>
        <w:p w:rsidR="00000000" w:rsidRDefault="009371E1">
          <w:pPr>
            <w:pStyle w:val="6BDAB3FDDC6345E98C7E5E61FDD10D14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C40F725AC0BF47D0A786559327D27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72B1C-7AC4-4589-B666-BC1041CE4D8D}"/>
      </w:docPartPr>
      <w:docPartBody>
        <w:p w:rsidR="00000000" w:rsidRDefault="009371E1">
          <w:pPr>
            <w:pStyle w:val="C40F725AC0BF47D0A786559327D27F36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6D4BEC9FEC824F02935DB8B02D04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43F77-975B-4371-A744-54E7A0F626E7}"/>
      </w:docPartPr>
      <w:docPartBody>
        <w:p w:rsidR="00000000" w:rsidRDefault="009371E1">
          <w:pPr>
            <w:pStyle w:val="6D4BEC9FEC824F02935DB8B02D04D713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887BD2F91BFB459CBE5CA318524F9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5004-EE28-4C93-B362-75A8FE0EB7B6}"/>
      </w:docPartPr>
      <w:docPartBody>
        <w:p w:rsidR="00000000" w:rsidRDefault="009371E1">
          <w:pPr>
            <w:pStyle w:val="887BD2F91BFB459CBE5CA318524F9256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A2E6614C27194D31BF779907961C4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13775-052F-4910-9AAC-0407ABB52CF3}"/>
      </w:docPartPr>
      <w:docPartBody>
        <w:p w:rsidR="00000000" w:rsidRDefault="009371E1">
          <w:pPr>
            <w:pStyle w:val="A2E6614C27194D31BF779907961C406D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796B409E80CF46B791B01F8B75D2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8787-6883-437A-8885-F2361CCAA857}"/>
      </w:docPartPr>
      <w:docPartBody>
        <w:p w:rsidR="00000000" w:rsidRDefault="009371E1">
          <w:pPr>
            <w:pStyle w:val="796B409E80CF46B791B01F8B75D24F9E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795C101C4D1849F0BFF12AE7EBE83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1C484-A8DE-4583-BCAD-BC1E7193C6C5}"/>
      </w:docPartPr>
      <w:docPartBody>
        <w:p w:rsidR="00000000" w:rsidRDefault="009371E1">
          <w:pPr>
            <w:pStyle w:val="795C101C4D1849F0BFF12AE7EBE838C9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AD5819CF121445078B4D4B89BE4B5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1858-EB64-40BE-8FA3-BEB2D510BACB}"/>
      </w:docPartPr>
      <w:docPartBody>
        <w:p w:rsidR="00000000" w:rsidRDefault="009371E1">
          <w:pPr>
            <w:pStyle w:val="AD5819CF121445078B4D4B89BE4B5371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BC366955FCA549B0904775DB34EDE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4BAF4-C278-438D-92FE-6C3C33D91245}"/>
      </w:docPartPr>
      <w:docPartBody>
        <w:p w:rsidR="00000000" w:rsidRDefault="009371E1">
          <w:pPr>
            <w:pStyle w:val="BC366955FCA549B0904775DB34EDE493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378E0AEB163647EDB12B82B31D6D3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EC2FB-D941-43E3-B0C5-D8BF9AE8933F}"/>
      </w:docPartPr>
      <w:docPartBody>
        <w:p w:rsidR="00000000" w:rsidRDefault="009371E1">
          <w:pPr>
            <w:pStyle w:val="378E0AEB163647EDB12B82B31D6D314B"/>
          </w:pPr>
          <w:r w:rsidRPr="00F81386">
            <w:rPr>
              <w:rStyle w:val="PlaceholderText"/>
              <w:rFonts w:ascii="Arial Narrow" w:hAnsi="Arial Narrow"/>
              <w:sz w:val="20"/>
              <w:szCs w:val="20"/>
            </w:rPr>
            <w:t>Click here to enter text.</w:t>
          </w:r>
        </w:p>
      </w:docPartBody>
    </w:docPart>
    <w:docPart>
      <w:docPartPr>
        <w:name w:val="8454C776D48B4CC2A7C17628BC378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4DD9-737F-47A8-95F7-74D41D3A34BC}"/>
      </w:docPartPr>
      <w:docPartBody>
        <w:p w:rsidR="00000000" w:rsidRDefault="009371E1">
          <w:pPr>
            <w:pStyle w:val="8454C776D48B4CC2A7C17628BC3786CE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D4E51824F6184D64A1B622C24BC1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E100-980F-4EBE-80E4-0EA729E7CAAC}"/>
      </w:docPartPr>
      <w:docPartBody>
        <w:p w:rsidR="00000000" w:rsidRDefault="009371E1">
          <w:pPr>
            <w:pStyle w:val="D4E51824F6184D64A1B622C24BC14858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CE7FD78D2C2742EC9AD049D920BE0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5F826-66C3-42FB-A97C-93DCD49A34CB}"/>
      </w:docPartPr>
      <w:docPartBody>
        <w:p w:rsidR="00000000" w:rsidRDefault="009371E1">
          <w:pPr>
            <w:pStyle w:val="CE7FD78D2C2742EC9AD049D920BE0027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5C5C0571C8D84F7AB788AAF2D15B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1109-E015-4726-AF1D-4AAAB12E25EA}"/>
      </w:docPartPr>
      <w:docPartBody>
        <w:p w:rsidR="00000000" w:rsidRDefault="009371E1">
          <w:pPr>
            <w:pStyle w:val="5C5C0571C8D84F7AB788AAF2D15B87F2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167C204B664F4BEE9E758771DD625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103AE-2C03-41CF-A4F0-8EA4BEBADF31}"/>
      </w:docPartPr>
      <w:docPartBody>
        <w:p w:rsidR="00000000" w:rsidRDefault="009371E1">
          <w:pPr>
            <w:pStyle w:val="167C204B664F4BEE9E758771DD625073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BB043811B6874DD2A239A2ADF74FE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454A-8892-444C-B0D7-B0739A32244A}"/>
      </w:docPartPr>
      <w:docPartBody>
        <w:p w:rsidR="00000000" w:rsidRDefault="009371E1">
          <w:pPr>
            <w:pStyle w:val="BB043811B6874DD2A239A2ADF74FE272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29AD6C32EFE84609B427920CFBEDE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1686A-C227-44E9-BE61-78DF123C8A59}"/>
      </w:docPartPr>
      <w:docPartBody>
        <w:p w:rsidR="00000000" w:rsidRDefault="009371E1">
          <w:pPr>
            <w:pStyle w:val="29AD6C32EFE84609B427920CFBEDEC0E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208B97538CC44299B1A7C3A0D4EB5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9187-F70E-4B7A-86DF-A0CC6E2AE4C9}"/>
      </w:docPartPr>
      <w:docPartBody>
        <w:p w:rsidR="00000000" w:rsidRDefault="009371E1">
          <w:pPr>
            <w:pStyle w:val="208B97538CC44299B1A7C3A0D4EB58A3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73EA8C14C429409B9162135F2623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312BA-A568-4E2F-AAE2-FA72627844F8}"/>
      </w:docPartPr>
      <w:docPartBody>
        <w:p w:rsidR="00000000" w:rsidRDefault="009371E1">
          <w:pPr>
            <w:pStyle w:val="73EA8C14C429409B9162135F2623806A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641F9D77D12447F58AA60354D4CC3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2F2D-D376-4F6F-93CF-D7CF79E3CDF7}"/>
      </w:docPartPr>
      <w:docPartBody>
        <w:p w:rsidR="00000000" w:rsidRDefault="009371E1">
          <w:pPr>
            <w:pStyle w:val="641F9D77D12447F58AA60354D4CC3859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16C487F44A2049BFAF91FDB411181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A1B4-B5F8-42A5-87A1-A1F0986D2946}"/>
      </w:docPartPr>
      <w:docPartBody>
        <w:p w:rsidR="00000000" w:rsidRDefault="009371E1">
          <w:pPr>
            <w:pStyle w:val="16C487F44A2049BFAF91FDB4111818ED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3B1CB8E34B9B440DB11A1CA87612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3E69D-2F2A-4533-A082-C87E557FE163}"/>
      </w:docPartPr>
      <w:docPartBody>
        <w:p w:rsidR="00000000" w:rsidRDefault="009371E1">
          <w:pPr>
            <w:pStyle w:val="3B1CB8E34B9B440DB11A1CA876128730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655A01998444438BA3046A0FCDA0D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DEAC-54BD-4D2B-89E5-D6F7663558C8}"/>
      </w:docPartPr>
      <w:docPartBody>
        <w:p w:rsidR="00000000" w:rsidRDefault="009371E1">
          <w:pPr>
            <w:pStyle w:val="655A01998444438BA3046A0FCDA0D027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C2BD99D10D56412DBBE61DEFF6DCC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62B99-9C38-45BC-87F0-9910EB7385DD}"/>
      </w:docPartPr>
      <w:docPartBody>
        <w:p w:rsidR="00000000" w:rsidRDefault="009371E1">
          <w:pPr>
            <w:pStyle w:val="C2BD99D10D56412DBBE61DEFF6DCC654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4672FDA5DCC44AB69B3D86934AFE1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EE34-4FF4-417B-AD63-20A5BCCD4383}"/>
      </w:docPartPr>
      <w:docPartBody>
        <w:p w:rsidR="00000000" w:rsidRDefault="009371E1">
          <w:pPr>
            <w:pStyle w:val="4672FDA5DCC44AB69B3D86934AFE126D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C212E7EA29A6468E9DD4CAD8A472F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4910B-EFF1-4360-9237-7D71CA40ED48}"/>
      </w:docPartPr>
      <w:docPartBody>
        <w:p w:rsidR="00000000" w:rsidRDefault="009371E1">
          <w:pPr>
            <w:pStyle w:val="C212E7EA29A6468E9DD4CAD8A472F1EA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5D5986856F744404925B901E8B89A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FD763-0CA0-4BA0-8961-A709D7E181EB}"/>
      </w:docPartPr>
      <w:docPartBody>
        <w:p w:rsidR="00000000" w:rsidRDefault="009371E1">
          <w:pPr>
            <w:pStyle w:val="5D5986856F744404925B901E8B89A612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0E6585499CAD4CCAAA24841D5CC3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1607-7008-4CA0-8391-E48898824D25}"/>
      </w:docPartPr>
      <w:docPartBody>
        <w:p w:rsidR="00000000" w:rsidRDefault="009371E1">
          <w:pPr>
            <w:pStyle w:val="0E6585499CAD4CCAAA24841D5CC3A56F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7334CF096756413DAC8F3BE805534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9CF32-DE07-4048-BA84-D12F9DD56410}"/>
      </w:docPartPr>
      <w:docPartBody>
        <w:p w:rsidR="00000000" w:rsidRDefault="009371E1">
          <w:pPr>
            <w:pStyle w:val="7334CF096756413DAC8F3BE80553444B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9A6A3327F99F4554ABC9432AFAE6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6DDD-7735-4DBC-96F6-AC239D59CAD2}"/>
      </w:docPartPr>
      <w:docPartBody>
        <w:p w:rsidR="00000000" w:rsidRDefault="009371E1">
          <w:pPr>
            <w:pStyle w:val="9A6A3327F99F4554ABC9432AFAE62CA5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9B8B707F22AB4843B58C87DD83015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086-157E-4E9D-AE54-87897E70434E}"/>
      </w:docPartPr>
      <w:docPartBody>
        <w:p w:rsidR="00000000" w:rsidRDefault="009371E1">
          <w:pPr>
            <w:pStyle w:val="9B8B707F22AB4843B58C87DD83015295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90AFBFB1734F4C17A90C7EAD5DEB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34C6-9BE9-4519-90FB-EDF7B300E212}"/>
      </w:docPartPr>
      <w:docPartBody>
        <w:p w:rsidR="00000000" w:rsidRDefault="009371E1">
          <w:pPr>
            <w:pStyle w:val="90AFBFB1734F4C17A90C7EAD5DEB4D92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B30612F96B314428980E9D954C4E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23A6-C20C-4E3F-A320-3BAAC2283ABA}"/>
      </w:docPartPr>
      <w:docPartBody>
        <w:p w:rsidR="00000000" w:rsidRDefault="009371E1">
          <w:pPr>
            <w:pStyle w:val="B30612F96B314428980E9D954C4E2C9F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14C3285BDEF743DEA57CFFF1485E9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56104-EB87-4D43-A718-9C0BBF87BBA9}"/>
      </w:docPartPr>
      <w:docPartBody>
        <w:p w:rsidR="00000000" w:rsidRDefault="009371E1">
          <w:pPr>
            <w:pStyle w:val="14C3285BDEF743DEA57CFFF1485E9DF5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8246DDB30EBA4573A134DB6A69F22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64EB-A9BF-4280-816F-C3CEFED41FC5}"/>
      </w:docPartPr>
      <w:docPartBody>
        <w:p w:rsidR="00000000" w:rsidRDefault="009371E1">
          <w:pPr>
            <w:pStyle w:val="8246DDB30EBA4573A134DB6A69F220F8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F7BC456903A24196B7E080232BC57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DF81A-575B-4534-85CD-FE64A9F325CD}"/>
      </w:docPartPr>
      <w:docPartBody>
        <w:p w:rsidR="00000000" w:rsidRDefault="009371E1">
          <w:pPr>
            <w:pStyle w:val="F7BC456903A24196B7E080232BC57A21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CA0AC576320246B3B4AED1B61BCDB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98F7-92C5-40B8-A433-4CCE47B7E34E}"/>
      </w:docPartPr>
      <w:docPartBody>
        <w:p w:rsidR="00000000" w:rsidRDefault="009371E1">
          <w:pPr>
            <w:pStyle w:val="CA0AC576320246B3B4AED1B61BCDB001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306966C7AE4B464DAA6C3816705EB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0931E-3EC2-4F99-978E-1C91D335D6B4}"/>
      </w:docPartPr>
      <w:docPartBody>
        <w:p w:rsidR="00000000" w:rsidRDefault="009371E1">
          <w:pPr>
            <w:pStyle w:val="306966C7AE4B464DAA6C3816705EB540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FA263B95B32B417C87CF00BD0E254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6667-8C9B-4176-8407-FD81C33D1332}"/>
      </w:docPartPr>
      <w:docPartBody>
        <w:p w:rsidR="00000000" w:rsidRDefault="009371E1">
          <w:pPr>
            <w:pStyle w:val="FA263B95B32B417C87CF00BD0E25497A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48BCBA587E5C41B69B055DD179B4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7F7C-5852-4706-AD81-9DA7AEEB0530}"/>
      </w:docPartPr>
      <w:docPartBody>
        <w:p w:rsidR="00000000" w:rsidRDefault="009371E1">
          <w:pPr>
            <w:pStyle w:val="48BCBA587E5C41B69B055DD179B485EF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C624EE3A62694D7CAB74D18994361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EAB54-28E8-4501-ADBE-CD909D9F54B7}"/>
      </w:docPartPr>
      <w:docPartBody>
        <w:p w:rsidR="00000000" w:rsidRDefault="009371E1">
          <w:pPr>
            <w:pStyle w:val="C624EE3A62694D7CAB74D18994361D2A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4D748454F6CD40A090B619E693C74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742A5-D423-4C68-B647-75D436031165}"/>
      </w:docPartPr>
      <w:docPartBody>
        <w:p w:rsidR="00000000" w:rsidRDefault="009371E1">
          <w:pPr>
            <w:pStyle w:val="4D748454F6CD40A090B619E693C7463F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067221D89E344F029F100D88A72D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7E18-4AC4-4175-AF3D-81FEF84038D2}"/>
      </w:docPartPr>
      <w:docPartBody>
        <w:p w:rsidR="00000000" w:rsidRDefault="009371E1">
          <w:pPr>
            <w:pStyle w:val="067221D89E344F029F100D88A72DAB63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A5EC01CEBFD64BE580885BA4F4CAD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95B8-28DD-4CFD-9DC0-5450E331B367}"/>
      </w:docPartPr>
      <w:docPartBody>
        <w:p w:rsidR="00000000" w:rsidRDefault="009371E1">
          <w:pPr>
            <w:pStyle w:val="A5EC01CEBFD64BE580885BA4F4CADAB8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8925902F6DD14C11B336FA096D1EB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2BAEA-9EE9-418D-B516-26DB325B596B}"/>
      </w:docPartPr>
      <w:docPartBody>
        <w:p w:rsidR="00000000" w:rsidRDefault="009371E1">
          <w:pPr>
            <w:pStyle w:val="8925902F6DD14C11B336FA096D1EBCA1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2FD6D79DA39E4160AC31C245C91C7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B67F-7A0A-482F-9A54-307CB1F8CB94}"/>
      </w:docPartPr>
      <w:docPartBody>
        <w:p w:rsidR="00000000" w:rsidRDefault="009371E1">
          <w:pPr>
            <w:pStyle w:val="2FD6D79DA39E4160AC31C245C91C7592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D9E160D02E0940FEBE1147A709ED3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2B6D0-A216-4DDD-8C7C-CD65DEA3E440}"/>
      </w:docPartPr>
      <w:docPartBody>
        <w:p w:rsidR="00000000" w:rsidRDefault="009371E1">
          <w:pPr>
            <w:pStyle w:val="D9E160D02E0940FEBE1147A709ED3A01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E68B43388DAD443590458CF44746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3190-B143-42F0-9006-30A3E9B4D7C3}"/>
      </w:docPartPr>
      <w:docPartBody>
        <w:p w:rsidR="00000000" w:rsidRDefault="009371E1">
          <w:pPr>
            <w:pStyle w:val="E68B43388DAD443590458CF447469BAC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EAC696C7D7FE47A6AD53C7D2421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A018-B47A-4BE0-B192-764EE19AD58A}"/>
      </w:docPartPr>
      <w:docPartBody>
        <w:p w:rsidR="00000000" w:rsidRDefault="009371E1">
          <w:pPr>
            <w:pStyle w:val="EAC696C7D7FE47A6AD53C7D2421F86DD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BB6A5C2260FF468BB604800335C8C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86A3-5C64-4AA1-94E0-CA89659AEFE9}"/>
      </w:docPartPr>
      <w:docPartBody>
        <w:p w:rsidR="00000000" w:rsidRDefault="009371E1">
          <w:pPr>
            <w:pStyle w:val="BB6A5C2260FF468BB604800335C8C642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427C232FD8164A63BF2058A929768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4F1B-387B-4A5B-BE46-F7A25DD5688B}"/>
      </w:docPartPr>
      <w:docPartBody>
        <w:p w:rsidR="00000000" w:rsidRDefault="009371E1">
          <w:pPr>
            <w:pStyle w:val="427C232FD8164A63BF2058A929768BB5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C60EB4A1AC4F4658AC1C779FD7E23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DE8F-0F7F-4275-9C05-E8F1397243A8}"/>
      </w:docPartPr>
      <w:docPartBody>
        <w:p w:rsidR="00000000" w:rsidRDefault="009371E1">
          <w:pPr>
            <w:pStyle w:val="C60EB4A1AC4F4658AC1C779FD7E233CD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571BEB50018540EDB70C5C3010F48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1F7F-CC02-463E-91A0-414D7C8B77C2}"/>
      </w:docPartPr>
      <w:docPartBody>
        <w:p w:rsidR="00000000" w:rsidRDefault="009371E1">
          <w:pPr>
            <w:pStyle w:val="571BEB50018540EDB70C5C3010F485DC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194D7C1B7E60432FAEBB7BC6C73A8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28A8A-55D7-4B82-9678-FE128FA5D897}"/>
      </w:docPartPr>
      <w:docPartBody>
        <w:p w:rsidR="00000000" w:rsidRDefault="009371E1">
          <w:pPr>
            <w:pStyle w:val="194D7C1B7E60432FAEBB7BC6C73A8C1B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8EB300F81E884C6FB5DADAC6B07C3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F8BC-A9C5-449A-9C54-FDA74FD74BE5}"/>
      </w:docPartPr>
      <w:docPartBody>
        <w:p w:rsidR="00000000" w:rsidRDefault="009371E1">
          <w:pPr>
            <w:pStyle w:val="8EB300F81E884C6FB5DADAC6B07C31E8"/>
          </w:pPr>
          <w:r w:rsidRPr="00F81386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2D7DFB89DEE2460DB4F6C52096A3E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7FD21-64D8-496A-A85B-03E24A50156C}"/>
      </w:docPartPr>
      <w:docPartBody>
        <w:p w:rsidR="00000000" w:rsidRDefault="009371E1">
          <w:pPr>
            <w:pStyle w:val="2D7DFB89DEE2460DB4F6C52096A3E01E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F62BD1FEC5B4DAA8C2CB924EF1B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43BE-27CD-48EB-BAA0-E9E8BE46FE74}"/>
      </w:docPartPr>
      <w:docPartBody>
        <w:p w:rsidR="00000000" w:rsidRDefault="009371E1">
          <w:pPr>
            <w:pStyle w:val="0F62BD1FEC5B4DAA8C2CB924EF1BD08B"/>
          </w:pPr>
          <w:r w:rsidRPr="00F81386"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440FADD78AA143018AA6AEBE4DFA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75C3-2F2B-4E59-ACA9-988296FF56D0}"/>
      </w:docPartPr>
      <w:docPartBody>
        <w:p w:rsidR="00000000" w:rsidRDefault="009371E1">
          <w:pPr>
            <w:pStyle w:val="440FADD78AA143018AA6AEBE4DFAD8DE"/>
          </w:pPr>
          <w:r w:rsidRPr="00F81386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FA18EA32CED4CD09F4F2BFC1EFEE403">
    <w:name w:val="AFA18EA32CED4CD09F4F2BFC1EFEE403"/>
  </w:style>
  <w:style w:type="paragraph" w:customStyle="1" w:styleId="C5DE1E28C82F4156A0D05350930BF556">
    <w:name w:val="C5DE1E28C82F4156A0D05350930BF556"/>
  </w:style>
  <w:style w:type="paragraph" w:customStyle="1" w:styleId="814FCB6F86334B4FBC2CB4099C6DD7F3">
    <w:name w:val="814FCB6F86334B4FBC2CB4099C6DD7F3"/>
  </w:style>
  <w:style w:type="paragraph" w:customStyle="1" w:styleId="22A55EC2CAE84DA5AA8D7CE927DD9243">
    <w:name w:val="22A55EC2CAE84DA5AA8D7CE927DD9243"/>
  </w:style>
  <w:style w:type="paragraph" w:customStyle="1" w:styleId="0F93163DAF0047628B5928666A03598B">
    <w:name w:val="0F93163DAF0047628B5928666A03598B"/>
  </w:style>
  <w:style w:type="paragraph" w:customStyle="1" w:styleId="46D88ACA518E4F3AACEB0FF587AE21FA">
    <w:name w:val="46D88ACA518E4F3AACEB0FF587AE21FA"/>
  </w:style>
  <w:style w:type="paragraph" w:customStyle="1" w:styleId="9F2A15F6142C42B6BF17D19F392074E9">
    <w:name w:val="9F2A15F6142C42B6BF17D19F392074E9"/>
  </w:style>
  <w:style w:type="paragraph" w:customStyle="1" w:styleId="DAFB58C58C8B4558B530E1F38AA61F6A">
    <w:name w:val="DAFB58C58C8B4558B530E1F38AA61F6A"/>
  </w:style>
  <w:style w:type="paragraph" w:customStyle="1" w:styleId="4038EA84E97F490D8615BC1D1805B31C">
    <w:name w:val="4038EA84E97F490D8615BC1D1805B31C"/>
  </w:style>
  <w:style w:type="paragraph" w:customStyle="1" w:styleId="B754BE93BD4246A7BF6883D1CA4E9F05">
    <w:name w:val="B754BE93BD4246A7BF6883D1CA4E9F05"/>
  </w:style>
  <w:style w:type="paragraph" w:customStyle="1" w:styleId="B5BF6A0E5FC14818A35BE99AAB5489EE">
    <w:name w:val="B5BF6A0E5FC14818A35BE99AAB5489EE"/>
  </w:style>
  <w:style w:type="paragraph" w:customStyle="1" w:styleId="CD64E096952B4CBEA1F7628A34812F84">
    <w:name w:val="CD64E096952B4CBEA1F7628A34812F84"/>
  </w:style>
  <w:style w:type="paragraph" w:customStyle="1" w:styleId="FF5A35934A6346F3BA8164FCD5F0EF40">
    <w:name w:val="FF5A35934A6346F3BA8164FCD5F0EF40"/>
  </w:style>
  <w:style w:type="paragraph" w:customStyle="1" w:styleId="C63F3C1A7F7848CF83635148ED3F19AD">
    <w:name w:val="C63F3C1A7F7848CF83635148ED3F19AD"/>
  </w:style>
  <w:style w:type="paragraph" w:customStyle="1" w:styleId="FE8D236241C944038DBBBB09CCA3298F">
    <w:name w:val="FE8D236241C944038DBBBB09CCA3298F"/>
  </w:style>
  <w:style w:type="paragraph" w:customStyle="1" w:styleId="6BDAB3FDDC6345E98C7E5E61FDD10D14">
    <w:name w:val="6BDAB3FDDC6345E98C7E5E61FDD10D14"/>
  </w:style>
  <w:style w:type="paragraph" w:customStyle="1" w:styleId="C40F725AC0BF47D0A786559327D27F36">
    <w:name w:val="C40F725AC0BF47D0A786559327D27F36"/>
  </w:style>
  <w:style w:type="paragraph" w:customStyle="1" w:styleId="6D4BEC9FEC824F02935DB8B02D04D713">
    <w:name w:val="6D4BEC9FEC824F02935DB8B02D04D713"/>
  </w:style>
  <w:style w:type="paragraph" w:customStyle="1" w:styleId="887BD2F91BFB459CBE5CA318524F9256">
    <w:name w:val="887BD2F91BFB459CBE5CA318524F9256"/>
  </w:style>
  <w:style w:type="paragraph" w:customStyle="1" w:styleId="A2E6614C27194D31BF779907961C406D">
    <w:name w:val="A2E6614C27194D31BF779907961C406D"/>
  </w:style>
  <w:style w:type="paragraph" w:customStyle="1" w:styleId="796B409E80CF46B791B01F8B75D24F9E">
    <w:name w:val="796B409E80CF46B791B01F8B75D24F9E"/>
  </w:style>
  <w:style w:type="paragraph" w:customStyle="1" w:styleId="795C101C4D1849F0BFF12AE7EBE838C9">
    <w:name w:val="795C101C4D1849F0BFF12AE7EBE838C9"/>
  </w:style>
  <w:style w:type="paragraph" w:customStyle="1" w:styleId="AD5819CF121445078B4D4B89BE4B5371">
    <w:name w:val="AD5819CF121445078B4D4B89BE4B5371"/>
  </w:style>
  <w:style w:type="paragraph" w:customStyle="1" w:styleId="BC366955FCA549B0904775DB34EDE493">
    <w:name w:val="BC366955FCA549B0904775DB34EDE493"/>
  </w:style>
  <w:style w:type="paragraph" w:customStyle="1" w:styleId="378E0AEB163647EDB12B82B31D6D314B">
    <w:name w:val="378E0AEB163647EDB12B82B31D6D314B"/>
  </w:style>
  <w:style w:type="paragraph" w:customStyle="1" w:styleId="8454C776D48B4CC2A7C17628BC3786CE">
    <w:name w:val="8454C776D48B4CC2A7C17628BC3786CE"/>
  </w:style>
  <w:style w:type="paragraph" w:customStyle="1" w:styleId="D4E51824F6184D64A1B622C24BC14858">
    <w:name w:val="D4E51824F6184D64A1B622C24BC14858"/>
  </w:style>
  <w:style w:type="paragraph" w:customStyle="1" w:styleId="CE7FD78D2C2742EC9AD049D920BE0027">
    <w:name w:val="CE7FD78D2C2742EC9AD049D920BE0027"/>
  </w:style>
  <w:style w:type="paragraph" w:customStyle="1" w:styleId="5C5C0571C8D84F7AB788AAF2D15B87F2">
    <w:name w:val="5C5C0571C8D84F7AB788AAF2D15B87F2"/>
  </w:style>
  <w:style w:type="paragraph" w:customStyle="1" w:styleId="167C204B664F4BEE9E758771DD625073">
    <w:name w:val="167C204B664F4BEE9E758771DD625073"/>
  </w:style>
  <w:style w:type="paragraph" w:customStyle="1" w:styleId="BB043811B6874DD2A239A2ADF74FE272">
    <w:name w:val="BB043811B6874DD2A239A2ADF74FE272"/>
  </w:style>
  <w:style w:type="paragraph" w:customStyle="1" w:styleId="29AD6C32EFE84609B427920CFBEDEC0E">
    <w:name w:val="29AD6C32EFE84609B427920CFBEDEC0E"/>
  </w:style>
  <w:style w:type="paragraph" w:customStyle="1" w:styleId="208B97538CC44299B1A7C3A0D4EB58A3">
    <w:name w:val="208B97538CC44299B1A7C3A0D4EB58A3"/>
  </w:style>
  <w:style w:type="paragraph" w:customStyle="1" w:styleId="73EA8C14C429409B9162135F2623806A">
    <w:name w:val="73EA8C14C429409B9162135F2623806A"/>
  </w:style>
  <w:style w:type="paragraph" w:customStyle="1" w:styleId="641F9D77D12447F58AA60354D4CC3859">
    <w:name w:val="641F9D77D12447F58AA60354D4CC3859"/>
  </w:style>
  <w:style w:type="paragraph" w:customStyle="1" w:styleId="16C487F44A2049BFAF91FDB4111818ED">
    <w:name w:val="16C487F44A2049BFAF91FDB4111818ED"/>
  </w:style>
  <w:style w:type="paragraph" w:customStyle="1" w:styleId="3B1CB8E34B9B440DB11A1CA876128730">
    <w:name w:val="3B1CB8E34B9B440DB11A1CA876128730"/>
  </w:style>
  <w:style w:type="paragraph" w:customStyle="1" w:styleId="655A01998444438BA3046A0FCDA0D027">
    <w:name w:val="655A01998444438BA3046A0FCDA0D027"/>
  </w:style>
  <w:style w:type="paragraph" w:customStyle="1" w:styleId="C2BD99D10D56412DBBE61DEFF6DCC654">
    <w:name w:val="C2BD99D10D56412DBBE61DEFF6DCC654"/>
  </w:style>
  <w:style w:type="paragraph" w:customStyle="1" w:styleId="4672FDA5DCC44AB69B3D86934AFE126D">
    <w:name w:val="4672FDA5DCC44AB69B3D86934AFE126D"/>
  </w:style>
  <w:style w:type="paragraph" w:customStyle="1" w:styleId="C212E7EA29A6468E9DD4CAD8A472F1EA">
    <w:name w:val="C212E7EA29A6468E9DD4CAD8A472F1EA"/>
  </w:style>
  <w:style w:type="paragraph" w:customStyle="1" w:styleId="5D5986856F744404925B901E8B89A612">
    <w:name w:val="5D5986856F744404925B901E8B89A612"/>
  </w:style>
  <w:style w:type="paragraph" w:customStyle="1" w:styleId="0E6585499CAD4CCAAA24841D5CC3A56F">
    <w:name w:val="0E6585499CAD4CCAAA24841D5CC3A56F"/>
  </w:style>
  <w:style w:type="paragraph" w:customStyle="1" w:styleId="7334CF096756413DAC8F3BE80553444B">
    <w:name w:val="7334CF096756413DAC8F3BE80553444B"/>
  </w:style>
  <w:style w:type="paragraph" w:customStyle="1" w:styleId="9A6A3327F99F4554ABC9432AFAE62CA5">
    <w:name w:val="9A6A3327F99F4554ABC9432AFAE62CA5"/>
  </w:style>
  <w:style w:type="paragraph" w:customStyle="1" w:styleId="9B8B707F22AB4843B58C87DD83015295">
    <w:name w:val="9B8B707F22AB4843B58C87DD83015295"/>
  </w:style>
  <w:style w:type="paragraph" w:customStyle="1" w:styleId="90AFBFB1734F4C17A90C7EAD5DEB4D92">
    <w:name w:val="90AFBFB1734F4C17A90C7EAD5DEB4D92"/>
  </w:style>
  <w:style w:type="paragraph" w:customStyle="1" w:styleId="B30612F96B314428980E9D954C4E2C9F">
    <w:name w:val="B30612F96B314428980E9D954C4E2C9F"/>
  </w:style>
  <w:style w:type="paragraph" w:customStyle="1" w:styleId="14C3285BDEF743DEA57CFFF1485E9DF5">
    <w:name w:val="14C3285BDEF743DEA57CFFF1485E9DF5"/>
  </w:style>
  <w:style w:type="paragraph" w:customStyle="1" w:styleId="8246DDB30EBA4573A134DB6A69F220F8">
    <w:name w:val="8246DDB30EBA4573A134DB6A69F220F8"/>
  </w:style>
  <w:style w:type="paragraph" w:customStyle="1" w:styleId="F7BC456903A24196B7E080232BC57A21">
    <w:name w:val="F7BC456903A24196B7E080232BC57A21"/>
  </w:style>
  <w:style w:type="paragraph" w:customStyle="1" w:styleId="CA0AC576320246B3B4AED1B61BCDB001">
    <w:name w:val="CA0AC576320246B3B4AED1B61BCDB001"/>
  </w:style>
  <w:style w:type="paragraph" w:customStyle="1" w:styleId="306966C7AE4B464DAA6C3816705EB540">
    <w:name w:val="306966C7AE4B464DAA6C3816705EB540"/>
  </w:style>
  <w:style w:type="paragraph" w:customStyle="1" w:styleId="FA263B95B32B417C87CF00BD0E25497A">
    <w:name w:val="FA263B95B32B417C87CF00BD0E25497A"/>
  </w:style>
  <w:style w:type="paragraph" w:customStyle="1" w:styleId="48BCBA587E5C41B69B055DD179B485EF">
    <w:name w:val="48BCBA587E5C41B69B055DD179B485EF"/>
  </w:style>
  <w:style w:type="paragraph" w:customStyle="1" w:styleId="C624EE3A62694D7CAB74D18994361D2A">
    <w:name w:val="C624EE3A62694D7CAB74D18994361D2A"/>
  </w:style>
  <w:style w:type="paragraph" w:customStyle="1" w:styleId="4D748454F6CD40A090B619E693C7463F">
    <w:name w:val="4D748454F6CD40A090B619E693C7463F"/>
  </w:style>
  <w:style w:type="paragraph" w:customStyle="1" w:styleId="067221D89E344F029F100D88A72DAB63">
    <w:name w:val="067221D89E344F029F100D88A72DAB63"/>
  </w:style>
  <w:style w:type="paragraph" w:customStyle="1" w:styleId="A5EC01CEBFD64BE580885BA4F4CADAB8">
    <w:name w:val="A5EC01CEBFD64BE580885BA4F4CADAB8"/>
  </w:style>
  <w:style w:type="paragraph" w:customStyle="1" w:styleId="8925902F6DD14C11B336FA096D1EBCA1">
    <w:name w:val="8925902F6DD14C11B336FA096D1EBCA1"/>
  </w:style>
  <w:style w:type="paragraph" w:customStyle="1" w:styleId="2FD6D79DA39E4160AC31C245C91C7592">
    <w:name w:val="2FD6D79DA39E4160AC31C245C91C7592"/>
  </w:style>
  <w:style w:type="paragraph" w:customStyle="1" w:styleId="D9E160D02E0940FEBE1147A709ED3A01">
    <w:name w:val="D9E160D02E0940FEBE1147A709ED3A01"/>
  </w:style>
  <w:style w:type="paragraph" w:customStyle="1" w:styleId="E68B43388DAD443590458CF447469BAC">
    <w:name w:val="E68B43388DAD443590458CF447469BAC"/>
  </w:style>
  <w:style w:type="paragraph" w:customStyle="1" w:styleId="EAC696C7D7FE47A6AD53C7D2421F86DD">
    <w:name w:val="EAC696C7D7FE47A6AD53C7D2421F86DD"/>
  </w:style>
  <w:style w:type="paragraph" w:customStyle="1" w:styleId="BB6A5C2260FF468BB604800335C8C642">
    <w:name w:val="BB6A5C2260FF468BB604800335C8C642"/>
  </w:style>
  <w:style w:type="paragraph" w:customStyle="1" w:styleId="427C232FD8164A63BF2058A929768BB5">
    <w:name w:val="427C232FD8164A63BF2058A929768BB5"/>
  </w:style>
  <w:style w:type="paragraph" w:customStyle="1" w:styleId="C60EB4A1AC4F4658AC1C779FD7E233CD">
    <w:name w:val="C60EB4A1AC4F4658AC1C779FD7E233CD"/>
  </w:style>
  <w:style w:type="paragraph" w:customStyle="1" w:styleId="571BEB50018540EDB70C5C3010F485DC">
    <w:name w:val="571BEB50018540EDB70C5C3010F485DC"/>
  </w:style>
  <w:style w:type="paragraph" w:customStyle="1" w:styleId="194D7C1B7E60432FAEBB7BC6C73A8C1B">
    <w:name w:val="194D7C1B7E60432FAEBB7BC6C73A8C1B"/>
  </w:style>
  <w:style w:type="paragraph" w:customStyle="1" w:styleId="8EB300F81E884C6FB5DADAC6B07C31E8">
    <w:name w:val="8EB300F81E884C6FB5DADAC6B07C31E8"/>
  </w:style>
  <w:style w:type="paragraph" w:customStyle="1" w:styleId="2D7DFB89DEE2460DB4F6C52096A3E01E">
    <w:name w:val="2D7DFB89DEE2460DB4F6C52096A3E01E"/>
  </w:style>
  <w:style w:type="paragraph" w:customStyle="1" w:styleId="0F62BD1FEC5B4DAA8C2CB924EF1BD08B">
    <w:name w:val="0F62BD1FEC5B4DAA8C2CB924EF1BD08B"/>
  </w:style>
  <w:style w:type="paragraph" w:customStyle="1" w:styleId="440FADD78AA143018AA6AEBE4DFAD8DE">
    <w:name w:val="440FADD78AA143018AA6AEBE4DFAD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A Forms" ma:contentTypeID="0x0101003933DE5F90173B4196A87D68230E38F000F9CC377B7C360E48A3E971DDDAAB61CB" ma:contentTypeVersion="4" ma:contentTypeDescription="QA forms (read-only templates)." ma:contentTypeScope="" ma:versionID="36eb10685985fdfce6e91540dd40b1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DECCD-C5BE-4F5D-9C73-A44898F16C1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339817-34ED-49DD-B198-526EBC4A5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7FAC9-DD9A-4C6E-BFC8-1A1A648477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7B42C5-5DD2-40E8-A7CC-F82673D2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NHL-ACL.dotx</Template>
  <TotalTime>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Criteria Listing_ACL form_R007</vt:lpstr>
    </vt:vector>
  </TitlesOfParts>
  <Company>MSU</Company>
  <LinksUpToDate>false</LinksUpToDate>
  <CharactersWithSpaces>3825</CharactersWithSpaces>
  <SharedDoc>false</SharedDoc>
  <HLinks>
    <vt:vector size="12" baseType="variant">
      <vt:variant>
        <vt:i4>3342408</vt:i4>
      </vt:variant>
      <vt:variant>
        <vt:i4>2</vt:i4>
      </vt:variant>
      <vt:variant>
        <vt:i4>0</vt:i4>
      </vt:variant>
      <vt:variant>
        <vt:i4>5</vt:i4>
      </vt:variant>
      <vt:variant>
        <vt:lpwstr>http://www.frib.msu.edu</vt:lpwstr>
      </vt:variant>
      <vt:variant>
        <vt:lpwstr/>
      </vt:variant>
      <vt:variant>
        <vt:i4>55</vt:i4>
      </vt:variant>
      <vt:variant>
        <vt:i4>-1</vt:i4>
      </vt:variant>
      <vt:variant>
        <vt:i4>2053</vt:i4>
      </vt:variant>
      <vt:variant>
        <vt:i4>1</vt:i4>
      </vt:variant>
      <vt:variant>
        <vt:lpwstr>FRIB_rgb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Criteria Listing_ACL form_R008</dc:title>
  <dc:subject>T#####-VP-######-R001</dc:subject>
  <dc:creator>Vuppala, Vasu</dc:creator>
  <cp:keywords/>
  <cp:lastModifiedBy>Vuppala, Vasu</cp:lastModifiedBy>
  <cp:revision>1</cp:revision>
  <cp:lastPrinted>2012-12-21T18:50:00Z</cp:lastPrinted>
  <dcterms:created xsi:type="dcterms:W3CDTF">2014-08-22T19:16:00Z</dcterms:created>
  <dcterms:modified xsi:type="dcterms:W3CDTF">2014-08-22T19:19:00Z</dcterms:modified>
  <cp:category>DD Month YYYY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0x0101003933DE5F90173B4196A87D68230E38F000F9CC377B7C360E48A3E971DDDAAB61CB</vt:lpwstr>
  </property>
  <property fmtid="{D5CDD505-2E9C-101B-9397-08002B2CF9AE}" pid="3" name="WorkflowCreationPath">
    <vt:lpwstr>b0d8abe1-75d9-4cff-904b-5fe19ab94a31,4;</vt:lpwstr>
  </property>
  <property fmtid="{D5CDD505-2E9C-101B-9397-08002B2CF9AE}" pid="4" name="Master URL">
    <vt:lpwstr/>
  </property>
  <property fmtid="{D5CDD505-2E9C-101B-9397-08002B2CF9AE}" pid="5" name="_DocHome">
    <vt:i4>1019722213</vt:i4>
  </property>
</Properties>
</file>